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ADD3" w14:textId="4BDEF153" w:rsidR="007F10C2" w:rsidRPr="007227B8" w:rsidRDefault="004D5328" w:rsidP="004D5328">
      <w:pPr>
        <w:jc w:val="center"/>
        <w:rPr>
          <w:sz w:val="28"/>
          <w:szCs w:val="28"/>
          <w:u w:val="single"/>
        </w:rPr>
      </w:pPr>
      <w:r w:rsidRPr="007227B8">
        <w:rPr>
          <w:b/>
          <w:bCs/>
          <w:i/>
          <w:iCs/>
          <w:sz w:val="28"/>
          <w:szCs w:val="28"/>
          <w:u w:val="single"/>
        </w:rPr>
        <w:t>Jaws</w:t>
      </w:r>
      <w:r w:rsidRPr="007227B8">
        <w:rPr>
          <w:b/>
          <w:bCs/>
          <w:sz w:val="28"/>
          <w:szCs w:val="28"/>
          <w:u w:val="single"/>
        </w:rPr>
        <w:t>: The Classic that Doomed Sharks</w:t>
      </w:r>
    </w:p>
    <w:p w14:paraId="2F55A73F" w14:textId="0852A396" w:rsidR="004D5328" w:rsidRDefault="00D9558F" w:rsidP="004D5328">
      <w:pPr>
        <w:jc w:val="center"/>
      </w:pPr>
      <w:r>
        <w:t>Brandon Tsai</w:t>
      </w:r>
    </w:p>
    <w:p w14:paraId="56C0DCB2" w14:textId="2EF07C76" w:rsidR="00D9558F" w:rsidRDefault="00D9558F" w:rsidP="004D5328">
      <w:pPr>
        <w:jc w:val="center"/>
      </w:pPr>
      <w:r>
        <w:t xml:space="preserve">BASIS Advisor: </w:t>
      </w:r>
      <w:r w:rsidR="007801B7">
        <w:t>Bryan Meyerowitz</w:t>
      </w:r>
    </w:p>
    <w:p w14:paraId="67C135F1" w14:textId="5D55EFB1" w:rsidR="007801B7" w:rsidRDefault="007801B7" w:rsidP="004D5328">
      <w:pPr>
        <w:jc w:val="center"/>
      </w:pPr>
      <w:r>
        <w:t>Onsite Advisor: Connor Adams</w:t>
      </w:r>
    </w:p>
    <w:p w14:paraId="5E37DEF8" w14:textId="32115199" w:rsidR="007801B7" w:rsidRDefault="009676B2" w:rsidP="007801B7">
      <w:r>
        <w:rPr>
          <w:b/>
          <w:bCs/>
        </w:rPr>
        <w:t xml:space="preserve">Statement of </w:t>
      </w:r>
      <w:r w:rsidR="007227B8">
        <w:rPr>
          <w:b/>
          <w:bCs/>
        </w:rPr>
        <w:t>Purpose</w:t>
      </w:r>
    </w:p>
    <w:p w14:paraId="1CAFF952" w14:textId="274F6973" w:rsidR="001E7023" w:rsidRDefault="00A654BF" w:rsidP="007801B7">
      <w:r>
        <w:tab/>
      </w:r>
      <w:r w:rsidR="00665168">
        <w:t>Since the release of the critically acclaimed</w:t>
      </w:r>
      <w:r w:rsidR="00B15B2F">
        <w:t xml:space="preserve"> summer horror film </w:t>
      </w:r>
      <w:r w:rsidR="00B15B2F">
        <w:rPr>
          <w:i/>
          <w:iCs/>
        </w:rPr>
        <w:t>Jaws</w:t>
      </w:r>
      <w:r w:rsidR="00B15B2F">
        <w:t xml:space="preserve">, </w:t>
      </w:r>
      <w:r w:rsidR="00F913BA">
        <w:t xml:space="preserve">sharks have been </w:t>
      </w:r>
      <w:r w:rsidR="00AF719B">
        <w:t>at</w:t>
      </w:r>
      <w:r w:rsidR="00F913BA">
        <w:t xml:space="preserve"> the forefront of </w:t>
      </w:r>
      <w:r w:rsidR="001D69D6">
        <w:t>general</w:t>
      </w:r>
      <w:r w:rsidR="004A4F4D">
        <w:t xml:space="preserve"> apprehensions of </w:t>
      </w:r>
      <w:r w:rsidR="00AF719B">
        <w:t>the ocean and its unknowns.</w:t>
      </w:r>
      <w:r w:rsidR="00C9352C">
        <w:t xml:space="preserve"> </w:t>
      </w:r>
      <w:r w:rsidR="00F16467">
        <w:t>Prior to the release of the movie</w:t>
      </w:r>
      <w:r w:rsidR="004950F6">
        <w:t>, shark attacks</w:t>
      </w:r>
      <w:r w:rsidR="00867445">
        <w:t>, though they occurred, were reported on much more infrequently</w:t>
      </w:r>
      <w:r w:rsidR="003A2B6F">
        <w:t xml:space="preserve"> (Francis, 3)</w:t>
      </w:r>
      <w:r w:rsidR="00573FA3">
        <w:t>.</w:t>
      </w:r>
      <w:r w:rsidR="00867445">
        <w:t xml:space="preserve"> </w:t>
      </w:r>
      <w:r w:rsidR="00573FA3">
        <w:t>S</w:t>
      </w:r>
      <w:r w:rsidR="00867445">
        <w:t>ince t</w:t>
      </w:r>
      <w:r w:rsidR="00E50760">
        <w:t xml:space="preserve">he movie’s screening, shark </w:t>
      </w:r>
      <w:r w:rsidR="00573FA3">
        <w:t>reports</w:t>
      </w:r>
      <w:r w:rsidR="00E50760">
        <w:t xml:space="preserve"> </w:t>
      </w:r>
      <w:r w:rsidR="00EB6B9E">
        <w:t>hav</w:t>
      </w:r>
      <w:r w:rsidR="00573FA3">
        <w:t>e significantly increased</w:t>
      </w:r>
      <w:r w:rsidR="00813EF6">
        <w:t>, especially in Australia</w:t>
      </w:r>
      <w:r w:rsidR="00BA05F6">
        <w:t>,</w:t>
      </w:r>
      <w:r w:rsidR="00573FA3">
        <w:t xml:space="preserve"> and the</w:t>
      </w:r>
      <w:r w:rsidR="00BA05F6">
        <w:t xml:space="preserve"> political and media</w:t>
      </w:r>
      <w:r w:rsidR="00573FA3">
        <w:t xml:space="preserve"> rhetoric around sharks has similarly sharpened</w:t>
      </w:r>
      <w:r w:rsidR="00C46345">
        <w:t xml:space="preserve"> despite still low attacks</w:t>
      </w:r>
      <w:r w:rsidR="003A2B6F">
        <w:t xml:space="preserve"> (Francis, 49)</w:t>
      </w:r>
      <w:r w:rsidR="00C46345">
        <w:t>.</w:t>
      </w:r>
      <w:r w:rsidR="00AA5683">
        <w:t xml:space="preserve"> </w:t>
      </w:r>
      <w:r w:rsidR="00DA664A">
        <w:t>Subsequently</w:t>
      </w:r>
      <w:r w:rsidR="00AA5683">
        <w:t>, with</w:t>
      </w:r>
      <w:r w:rsidR="00175AE8">
        <w:t xml:space="preserve"> numerous</w:t>
      </w:r>
      <w:r w:rsidR="00C81A9F">
        <w:t xml:space="preserve"> shark</w:t>
      </w:r>
      <w:r w:rsidR="00175AE8">
        <w:t xml:space="preserve"> species</w:t>
      </w:r>
      <w:r w:rsidR="00C81A9F">
        <w:t xml:space="preserve"> now</w:t>
      </w:r>
      <w:r w:rsidR="00175AE8">
        <w:t xml:space="preserve"> threatened by extinction</w:t>
      </w:r>
      <w:r w:rsidR="00A30A89">
        <w:t>,</w:t>
      </w:r>
      <w:r w:rsidR="005A59C6">
        <w:t xml:space="preserve"> how has </w:t>
      </w:r>
      <w:r w:rsidR="001D69D6">
        <w:t>public</w:t>
      </w:r>
      <w:r w:rsidR="005A59C6">
        <w:t xml:space="preserve"> media’s portrayal of sharks affected White Shark populations and public perceptions of the animal?</w:t>
      </w:r>
      <w:r w:rsidR="00192F0B">
        <w:t xml:space="preserve"> </w:t>
      </w:r>
      <w:r w:rsidR="0048565E">
        <w:t>Media can</w:t>
      </w:r>
      <w:r w:rsidR="005D5D75">
        <w:t xml:space="preserve"> take many forms beyond </w:t>
      </w:r>
      <w:r w:rsidR="005D5D75" w:rsidRPr="005D5D75">
        <w:rPr>
          <w:i/>
          <w:iCs/>
        </w:rPr>
        <w:t>Jaws</w:t>
      </w:r>
      <w:r w:rsidR="005D5D75">
        <w:t xml:space="preserve"> and news reports, including </w:t>
      </w:r>
      <w:r w:rsidR="00810419">
        <w:t xml:space="preserve">recent movies like </w:t>
      </w:r>
      <w:r w:rsidR="00F15974" w:rsidRPr="00F15974">
        <w:rPr>
          <w:i/>
          <w:iCs/>
        </w:rPr>
        <w:t xml:space="preserve">The </w:t>
      </w:r>
      <w:r w:rsidR="00810419" w:rsidRPr="00F15974">
        <w:rPr>
          <w:i/>
          <w:iCs/>
        </w:rPr>
        <w:t>Meg</w:t>
      </w:r>
      <w:r w:rsidR="00810419">
        <w:t xml:space="preserve"> and </w:t>
      </w:r>
      <w:r w:rsidR="00F15974">
        <w:rPr>
          <w:i/>
          <w:iCs/>
        </w:rPr>
        <w:t>Meg 2: The Trench</w:t>
      </w:r>
      <w:r w:rsidR="00AD4BEC">
        <w:t xml:space="preserve">, showcasing </w:t>
      </w:r>
      <w:r w:rsidR="007D455D">
        <w:t xml:space="preserve">resurrected, bloodthirsty Megalodons </w:t>
      </w:r>
      <w:r w:rsidR="00D40EDB">
        <w:t>wreak</w:t>
      </w:r>
      <w:r w:rsidR="006514D6">
        <w:t>ing</w:t>
      </w:r>
      <w:r w:rsidR="00D40EDB">
        <w:t xml:space="preserve"> carnage on humans,</w:t>
      </w:r>
      <w:r w:rsidR="00F15974">
        <w:t xml:space="preserve"> or </w:t>
      </w:r>
      <w:r w:rsidR="00C46F36">
        <w:t>consistent television program</w:t>
      </w:r>
      <w:r w:rsidR="006514D6">
        <w:t>s</w:t>
      </w:r>
      <w:r w:rsidR="00C46F36">
        <w:t xml:space="preserve"> like Discovery Channel’s </w:t>
      </w:r>
      <w:r w:rsidR="00C46F36" w:rsidRPr="00C46F36">
        <w:rPr>
          <w:i/>
          <w:iCs/>
        </w:rPr>
        <w:t>Shark Week</w:t>
      </w:r>
      <w:r w:rsidR="00D40EDB">
        <w:t xml:space="preserve">, sensationalizing the </w:t>
      </w:r>
      <w:r w:rsidR="006514D6">
        <w:t>“killer efficiency” of different shark species</w:t>
      </w:r>
      <w:r w:rsidR="00F15974">
        <w:t>.</w:t>
      </w:r>
      <w:r w:rsidR="006937FE" w:rsidRPr="006937FE">
        <w:t xml:space="preserve"> </w:t>
      </w:r>
      <w:r w:rsidR="006937FE">
        <w:t xml:space="preserve">Do these sources prominently displaying sharks </w:t>
      </w:r>
      <w:r w:rsidR="00597574">
        <w:t xml:space="preserve">as threats to human life </w:t>
      </w:r>
      <w:r w:rsidR="006937FE">
        <w:t xml:space="preserve">continue to damage the reputation of sharks, particularly White Sharks, or have they brought more light onto the </w:t>
      </w:r>
      <w:r w:rsidR="00355706">
        <w:t>barriers</w:t>
      </w:r>
      <w:r w:rsidR="006937FE">
        <w:t xml:space="preserve"> </w:t>
      </w:r>
      <w:r w:rsidR="00355706">
        <w:t>they face</w:t>
      </w:r>
      <w:r w:rsidR="006937FE">
        <w:t>?</w:t>
      </w:r>
      <w:r w:rsidR="00F15974">
        <w:t xml:space="preserve"> </w:t>
      </w:r>
      <w:r w:rsidR="00C46F36">
        <w:t>How</w:t>
      </w:r>
      <w:r w:rsidR="005A59C6">
        <w:t xml:space="preserve"> doe</w:t>
      </w:r>
      <w:r w:rsidR="003C12F5">
        <w:t>s this influence also compare to the mirrored efforts to promote and protect their populations?</w:t>
      </w:r>
      <w:r w:rsidR="005513C2" w:rsidRPr="005513C2">
        <w:t xml:space="preserve"> </w:t>
      </w:r>
      <w:r w:rsidR="005513C2">
        <w:t>Using what I learn throughout my project, I hope to write and present an encapsulating paper and/or website explaining and displaying any possible connection between notable media spotlights related to sharks and their presence.</w:t>
      </w:r>
    </w:p>
    <w:p w14:paraId="56A641AE" w14:textId="77777777" w:rsidR="00501CCC" w:rsidRDefault="00501CCC" w:rsidP="00501CCC">
      <w:r>
        <w:rPr>
          <w:b/>
          <w:bCs/>
        </w:rPr>
        <w:t>Background</w:t>
      </w:r>
    </w:p>
    <w:p w14:paraId="286D2E1C" w14:textId="663743D3" w:rsidR="00501CCC" w:rsidRDefault="00501CCC" w:rsidP="00501CCC">
      <w:r>
        <w:tab/>
      </w:r>
      <w:r w:rsidR="0018469A">
        <w:t xml:space="preserve">My interest in </w:t>
      </w:r>
      <w:r w:rsidR="00A5405B">
        <w:t xml:space="preserve">sharks and marine biology </w:t>
      </w:r>
      <w:r w:rsidR="0018469A">
        <w:t xml:space="preserve">started when </w:t>
      </w:r>
      <w:r w:rsidR="00A5405B">
        <w:t xml:space="preserve">I was a child in Costco </w:t>
      </w:r>
      <w:r w:rsidR="00E9261F">
        <w:t xml:space="preserve">who got a new book named </w:t>
      </w:r>
      <w:r w:rsidR="00E9261F">
        <w:rPr>
          <w:i/>
          <w:iCs/>
        </w:rPr>
        <w:t>Sharks</w:t>
      </w:r>
      <w:r w:rsidR="00E9261F">
        <w:t>. I loved learning about their behaviors and unique characteristics</w:t>
      </w:r>
      <w:r w:rsidR="00425558">
        <w:t>,</w:t>
      </w:r>
      <w:r w:rsidR="00E9261F">
        <w:t xml:space="preserve"> and </w:t>
      </w:r>
      <w:r w:rsidR="00425558">
        <w:t xml:space="preserve">I’ve </w:t>
      </w:r>
      <w:r w:rsidR="00E9261F">
        <w:t>carried this passion throughou</w:t>
      </w:r>
      <w:r w:rsidR="00425558">
        <w:t>t my life, always visiting aquariums wherever I go to see and discover</w:t>
      </w:r>
      <w:r w:rsidR="005951DF">
        <w:t xml:space="preserve"> what other creatures exist in the world</w:t>
      </w:r>
      <w:r w:rsidR="00425558">
        <w:t>.</w:t>
      </w:r>
      <w:r w:rsidR="005951DF">
        <w:t xml:space="preserve"> My experience with </w:t>
      </w:r>
      <w:r w:rsidR="00E97A8B">
        <w:t>the subject extends to my own personal investigations</w:t>
      </w:r>
      <w:r w:rsidR="0042777A">
        <w:t xml:space="preserve"> on marine ecosystems through documentaries, </w:t>
      </w:r>
      <w:r w:rsidR="00B66123">
        <w:t>trips, etc. and my research at ASDRP in 2022 with Mr. Adams’ groups creating an algae-powered battery</w:t>
      </w:r>
      <w:r w:rsidR="004F173F">
        <w:t>,</w:t>
      </w:r>
      <w:r w:rsidR="00B66123">
        <w:t xml:space="preserve"> and </w:t>
      </w:r>
      <w:r w:rsidR="004F173F">
        <w:t>data and image analysis of tide pool populations as they’ve changed before and after COVID-19.</w:t>
      </w:r>
    </w:p>
    <w:p w14:paraId="21FFC345" w14:textId="6BEA8AAD" w:rsidR="004F173F" w:rsidRDefault="004F173F" w:rsidP="00501CCC">
      <w:r>
        <w:tab/>
      </w:r>
      <w:r w:rsidR="007627C4">
        <w:t xml:space="preserve">On the other hand, my </w:t>
      </w:r>
      <w:r w:rsidR="00E76E54">
        <w:t>fascination of</w:t>
      </w:r>
      <w:r w:rsidR="007627C4">
        <w:t xml:space="preserve"> </w:t>
      </w:r>
      <w:r w:rsidR="00E76E54">
        <w:t>computer science was</w:t>
      </w:r>
      <w:r w:rsidR="00C9240F">
        <w:t xml:space="preserve"> fostered by both classes I’ve taken in school and personal projects I’ve made to test my abilities. </w:t>
      </w:r>
      <w:r w:rsidR="00D002F1">
        <w:t>From AP C</w:t>
      </w:r>
      <w:r w:rsidR="001C72B9">
        <w:t xml:space="preserve">omputer </w:t>
      </w:r>
      <w:r w:rsidR="00D002F1">
        <w:t>S</w:t>
      </w:r>
      <w:r w:rsidR="001C72B9">
        <w:t>cience</w:t>
      </w:r>
      <w:r w:rsidR="00D002F1">
        <w:t xml:space="preserve"> A to </w:t>
      </w:r>
      <w:r w:rsidR="0044308D">
        <w:t xml:space="preserve">various </w:t>
      </w:r>
      <w:r w:rsidR="00D002F1">
        <w:t xml:space="preserve">Hackathons, I’ve </w:t>
      </w:r>
      <w:r w:rsidR="0044308D">
        <w:t xml:space="preserve">tested and broadened </w:t>
      </w:r>
      <w:r w:rsidR="00597574">
        <w:t>my</w:t>
      </w:r>
      <w:r w:rsidR="0044308D">
        <w:t xml:space="preserve"> programming abilities to cover a wide range of fields. </w:t>
      </w:r>
      <w:r w:rsidR="002B1FFC">
        <w:t xml:space="preserve">I have over 4 years of experience in Python, mixed with </w:t>
      </w:r>
      <w:r w:rsidR="00294BD1">
        <w:t xml:space="preserve">HTML, CSS, </w:t>
      </w:r>
      <w:proofErr w:type="spellStart"/>
      <w:r w:rsidR="00294BD1">
        <w:t>PyMongo</w:t>
      </w:r>
      <w:proofErr w:type="spellEnd"/>
      <w:r w:rsidR="00294BD1">
        <w:t xml:space="preserve">, </w:t>
      </w:r>
      <w:r w:rsidR="003528E9">
        <w:t xml:space="preserve">JavaScript, Java, and </w:t>
      </w:r>
      <w:r w:rsidR="00E9297E">
        <w:t xml:space="preserve">stints in robotics </w:t>
      </w:r>
      <w:r w:rsidR="00364178">
        <w:t>powered by</w:t>
      </w:r>
      <w:r w:rsidR="00E9297E">
        <w:t xml:space="preserve"> Raspberry Pi and machine learning</w:t>
      </w:r>
      <w:r w:rsidR="00364178">
        <w:t xml:space="preserve"> after teaching myself.</w:t>
      </w:r>
      <w:r w:rsidR="006904CC">
        <w:t xml:space="preserve"> With such an expansive array of topics </w:t>
      </w:r>
      <w:r w:rsidR="001C72B9">
        <w:t xml:space="preserve">covered by computer science, </w:t>
      </w:r>
      <w:r w:rsidR="004A672B">
        <w:t>I’ve loved picking up as much as I can learn to be the most versatile coder I can be</w:t>
      </w:r>
      <w:r w:rsidR="006059AA">
        <w:t xml:space="preserve">. However, I am also aiming to identify which sector of </w:t>
      </w:r>
      <w:r w:rsidR="00241088">
        <w:t xml:space="preserve">computer science I want to pursue, and a Senior Project will hopefully be one </w:t>
      </w:r>
      <w:r w:rsidR="00643A2B">
        <w:t xml:space="preserve">way to </w:t>
      </w:r>
      <w:r w:rsidR="00DB0C9E">
        <w:t>better understand</w:t>
      </w:r>
      <w:r w:rsidR="00643A2B">
        <w:t xml:space="preserve"> my options.</w:t>
      </w:r>
    </w:p>
    <w:p w14:paraId="5F357617" w14:textId="11CB43C6" w:rsidR="001E3520" w:rsidRDefault="00643A2B" w:rsidP="00501CCC">
      <w:r>
        <w:lastRenderedPageBreak/>
        <w:tab/>
        <w:t xml:space="preserve">In terms of </w:t>
      </w:r>
      <w:r w:rsidR="001E07EB">
        <w:t xml:space="preserve">curricular </w:t>
      </w:r>
      <w:r w:rsidR="00B37CB1">
        <w:t>subject</w:t>
      </w:r>
      <w:r w:rsidR="00247FAE">
        <w:t>s</w:t>
      </w:r>
      <w:r w:rsidR="001E07EB">
        <w:t xml:space="preserve"> relevant to my question,</w:t>
      </w:r>
      <w:r w:rsidR="000E4A05">
        <w:t xml:space="preserve"> </w:t>
      </w:r>
      <w:r>
        <w:t xml:space="preserve">however, </w:t>
      </w:r>
      <w:r w:rsidR="00DB0C9E">
        <w:t>I have</w:t>
      </w:r>
      <w:r>
        <w:t xml:space="preserve"> take</w:t>
      </w:r>
      <w:r w:rsidR="000C6C3E">
        <w:t>n</w:t>
      </w:r>
      <w:r w:rsidR="000E4A05">
        <w:t xml:space="preserve"> AP Biology</w:t>
      </w:r>
      <w:r w:rsidR="009237A4">
        <w:t>, AP Calculus BC,</w:t>
      </w:r>
      <w:r w:rsidR="001E3520">
        <w:t xml:space="preserve"> and AP Statistics</w:t>
      </w:r>
      <w:r w:rsidR="009C2AE3">
        <w:t>, and I am currently taking the capstones Existentialism and the Absurd and Differential Equations.</w:t>
      </w:r>
      <w:r w:rsidR="00247FAE">
        <w:t xml:space="preserve"> </w:t>
      </w:r>
      <w:r w:rsidR="00FD72D4">
        <w:t xml:space="preserve">While AP Biology is primarily focused on </w:t>
      </w:r>
      <w:r w:rsidR="003E3F49">
        <w:t>microbial</w:t>
      </w:r>
      <w:r w:rsidR="00D231E4">
        <w:t xml:space="preserve"> studies, its brief sections on ecology were the most fascinating to me </w:t>
      </w:r>
      <w:r w:rsidR="00E42266">
        <w:t>and were often the easiest and most interesting to research and write.</w:t>
      </w:r>
      <w:r w:rsidR="00FD52AF">
        <w:t xml:space="preserve"> Though I haven’t taken AP Environmental Science</w:t>
      </w:r>
      <w:r w:rsidR="00422FF4">
        <w:t xml:space="preserve">, I consider myself well-versed in conservation efforts and </w:t>
      </w:r>
      <w:r w:rsidR="008A67F9">
        <w:t>the natural inorganic and organic processes dictating our environment, especially in the ocean.</w:t>
      </w:r>
      <w:r w:rsidR="002D6E7F">
        <w:t xml:space="preserve"> AP Statistics </w:t>
      </w:r>
      <w:r w:rsidR="009237A4">
        <w:t xml:space="preserve">and AP Calculus BC </w:t>
      </w:r>
      <w:r w:rsidR="00913784">
        <w:t>also occasionally intersected with what I studied in AP Biology with Chi-Square tests</w:t>
      </w:r>
      <w:r w:rsidR="00C42EBF">
        <w:t xml:space="preserve"> and logistic growth models</w:t>
      </w:r>
      <w:r w:rsidR="009237A4">
        <w:t xml:space="preserve">. These interdisciplinary studies </w:t>
      </w:r>
      <w:r w:rsidR="00DF11AC">
        <w:t xml:space="preserve">proved extremely beneficial not only </w:t>
      </w:r>
      <w:r w:rsidR="005E4937">
        <w:t xml:space="preserve">in my understanding of the mathematical meaning of </w:t>
      </w:r>
      <w:r w:rsidR="002901B4">
        <w:t>“</w:t>
      </w:r>
      <w:r w:rsidR="005E4937">
        <w:t>significance</w:t>
      </w:r>
      <w:r w:rsidR="002901B4">
        <w:t>,” “correlation,” etc.,</w:t>
      </w:r>
      <w:r w:rsidR="001717CD">
        <w:t xml:space="preserve"> but also in the projects I’ve previously taken part in</w:t>
      </w:r>
      <w:r w:rsidR="002901B4">
        <w:t xml:space="preserve"> like Mr. Adams’ tide pool group.</w:t>
      </w:r>
      <w:r w:rsidR="00B33E40">
        <w:t xml:space="preserve"> These AP classes will serve as a useful background f</w:t>
      </w:r>
      <w:r w:rsidR="00C24E6B">
        <w:t>rom</w:t>
      </w:r>
      <w:r w:rsidR="00B33E40">
        <w:t xml:space="preserve"> which I can build</w:t>
      </w:r>
      <w:r w:rsidR="00C24E6B">
        <w:t xml:space="preserve"> my understanding of White Sharks, their populations, and the risks they face.</w:t>
      </w:r>
    </w:p>
    <w:p w14:paraId="590D553B" w14:textId="010020C3" w:rsidR="006E1055" w:rsidRDefault="006E1055" w:rsidP="00501CCC">
      <w:r>
        <w:tab/>
        <w:t xml:space="preserve">Through my current </w:t>
      </w:r>
      <w:r w:rsidR="00FE574E">
        <w:t xml:space="preserve">capstone courses, I’m learning to apply more advanced qualitative and quantitative analyses </w:t>
      </w:r>
      <w:r w:rsidR="004925FF">
        <w:t xml:space="preserve">to various types of problems. In Existentialism and the Absurd, </w:t>
      </w:r>
      <w:r w:rsidR="00EA3E26">
        <w:t xml:space="preserve">I’ve addressed issues related to questions of </w:t>
      </w:r>
      <w:r w:rsidR="00EC0BD0">
        <w:t xml:space="preserve">identity of the individual compared to the community and purpose </w:t>
      </w:r>
      <w:r w:rsidR="00AA32E1">
        <w:t>in continuing to fight for a seemingly hopeless world.</w:t>
      </w:r>
      <w:r w:rsidR="007251B3">
        <w:t xml:space="preserve"> These philosophical questions will prove extremely useful for the observations I make regarding </w:t>
      </w:r>
      <w:r w:rsidR="00356F91">
        <w:t xml:space="preserve">the “vulnerable” future of </w:t>
      </w:r>
      <w:r w:rsidR="00BC61E2">
        <w:t>White Sharks</w:t>
      </w:r>
      <w:r w:rsidR="001476E0">
        <w:t xml:space="preserve"> and the mentalities of poachers and conservationists </w:t>
      </w:r>
      <w:r w:rsidR="00F22105">
        <w:t xml:space="preserve">in light of </w:t>
      </w:r>
      <w:r w:rsidR="00C65E7F">
        <w:t xml:space="preserve">conflicting public narratives. </w:t>
      </w:r>
      <w:r w:rsidR="00782064">
        <w:t xml:space="preserve">In addition, the intensive research required </w:t>
      </w:r>
      <w:r w:rsidR="00ED54A1">
        <w:t xml:space="preserve">in Mr. Meyerowitz’s classes have prepared me well for the </w:t>
      </w:r>
      <w:r w:rsidR="00960C47">
        <w:t>time I will need to spend to locate various sources</w:t>
      </w:r>
      <w:r w:rsidR="00012CE8">
        <w:t xml:space="preserve"> on my topic. </w:t>
      </w:r>
      <w:r w:rsidR="00081739">
        <w:t xml:space="preserve">In Differential Equations, I may be able to </w:t>
      </w:r>
      <w:r w:rsidR="009F5FA9">
        <w:t>mathematically argue of the danger current actions</w:t>
      </w:r>
      <w:r w:rsidR="006279E2">
        <w:t>,</w:t>
      </w:r>
      <w:r w:rsidR="009F5FA9">
        <w:t xml:space="preserve"> </w:t>
      </w:r>
      <w:r w:rsidR="006279E2">
        <w:t xml:space="preserve">or lack thereof, have on the White Shark populations using </w:t>
      </w:r>
      <w:r w:rsidR="00B359D1">
        <w:t>formulas like the Harvest Model to determine current approximate sustainability. Additionally,</w:t>
      </w:r>
      <w:r w:rsidR="00012CE8">
        <w:t xml:space="preserve"> I am currently working on an in-class project </w:t>
      </w:r>
      <w:r w:rsidR="009C0902">
        <w:t xml:space="preserve">describing a study </w:t>
      </w:r>
      <w:r w:rsidR="00012CE8">
        <w:t xml:space="preserve">on </w:t>
      </w:r>
      <w:r w:rsidR="009C0902">
        <w:t xml:space="preserve">the sustainability of Blue Shark </w:t>
      </w:r>
      <w:r w:rsidR="005A5B91">
        <w:t>fishing</w:t>
      </w:r>
      <w:r w:rsidR="00B31E64">
        <w:t>. Using this much more well-documented species, I c</w:t>
      </w:r>
      <w:r w:rsidR="00C344D1">
        <w:t>ould</w:t>
      </w:r>
      <w:r w:rsidR="00B31E64">
        <w:t xml:space="preserve"> look towards </w:t>
      </w:r>
      <w:r w:rsidR="00C344D1">
        <w:t>using similar population estimation</w:t>
      </w:r>
      <w:r w:rsidR="009C0902">
        <w:t xml:space="preserve"> </w:t>
      </w:r>
      <w:r w:rsidR="00C344D1">
        <w:t>methods</w:t>
      </w:r>
      <w:r w:rsidR="00AB1142">
        <w:t xml:space="preserve"> to extrapolate and create conclusions on the status of White Sharks.</w:t>
      </w:r>
    </w:p>
    <w:p w14:paraId="7858B9E6" w14:textId="23ADFF52" w:rsidR="00055994" w:rsidRDefault="00055994" w:rsidP="00501CCC">
      <w:r>
        <w:rPr>
          <w:b/>
          <w:bCs/>
        </w:rPr>
        <w:t>Prior Research</w:t>
      </w:r>
    </w:p>
    <w:p w14:paraId="399067C2" w14:textId="603D3D8E" w:rsidR="00475295" w:rsidRPr="00E1625A" w:rsidRDefault="00055994" w:rsidP="00501CCC">
      <w:r>
        <w:tab/>
      </w:r>
      <w:r w:rsidR="00AC412F">
        <w:t xml:space="preserve">White Sharks </w:t>
      </w:r>
      <w:r w:rsidR="00E1625A">
        <w:t xml:space="preserve">have been in the media spotlight for decades ever since </w:t>
      </w:r>
      <w:r w:rsidR="00E1625A">
        <w:rPr>
          <w:i/>
          <w:iCs/>
        </w:rPr>
        <w:t>Jaws</w:t>
      </w:r>
      <w:r w:rsidR="00E1625A">
        <w:t xml:space="preserve">, taking the brunt of </w:t>
      </w:r>
      <w:r w:rsidR="00475295">
        <w:t xml:space="preserve">much of the public backlash against sharks despite not being the primary culprit of </w:t>
      </w:r>
      <w:r w:rsidR="00E92149">
        <w:t xml:space="preserve">most </w:t>
      </w:r>
      <w:r w:rsidR="00475295">
        <w:t>shark attacks.</w:t>
      </w:r>
      <w:r w:rsidR="00A2698A">
        <w:t xml:space="preserve"> </w:t>
      </w:r>
      <w:r w:rsidR="00D9665B">
        <w:t xml:space="preserve">In fact, </w:t>
      </w:r>
      <w:r w:rsidR="00EF61A6">
        <w:t>scientists believe that</w:t>
      </w:r>
      <w:r w:rsidR="00740DE2">
        <w:t xml:space="preserve"> many </w:t>
      </w:r>
      <w:r w:rsidR="009851BA">
        <w:t>W</w:t>
      </w:r>
      <w:r w:rsidR="00740DE2">
        <w:t xml:space="preserve">hite </w:t>
      </w:r>
      <w:r w:rsidR="009851BA">
        <w:t>S</w:t>
      </w:r>
      <w:r w:rsidR="00740DE2">
        <w:t>hark attacks are a</w:t>
      </w:r>
      <w:r w:rsidR="009851BA">
        <w:t xml:space="preserve">ctually Bull Sharks. </w:t>
      </w:r>
      <w:r w:rsidR="001250ED">
        <w:t>Regardless, the actual statistics of White Shark i</w:t>
      </w:r>
      <w:r w:rsidR="008B419A">
        <w:t xml:space="preserve">nteractions with people is still extremely low </w:t>
      </w:r>
      <w:r w:rsidR="00043060">
        <w:t xml:space="preserve">82 no injury incidents, 114 non-fatal injury incidents, and 16 fatal incidents </w:t>
      </w:r>
      <w:r w:rsidR="00602052">
        <w:t>in California since the 1950’s</w:t>
      </w:r>
      <w:r w:rsidR="00597076">
        <w:t xml:space="preserve"> (California Department of Fish and Wildlife)</w:t>
      </w:r>
      <w:r w:rsidR="00602052">
        <w:t xml:space="preserve">. </w:t>
      </w:r>
      <w:r w:rsidR="00E925FF">
        <w:t>Consequently</w:t>
      </w:r>
      <w:r w:rsidR="00AB38F1">
        <w:t xml:space="preserve">, </w:t>
      </w:r>
      <w:r w:rsidR="006461DE">
        <w:t>you are</w:t>
      </w:r>
      <w:r w:rsidR="00595A4E">
        <w:t xml:space="preserve"> more likely to </w:t>
      </w:r>
      <w:r w:rsidR="006461DE">
        <w:t>d</w:t>
      </w:r>
      <w:r w:rsidR="006461DE">
        <w:rPr>
          <w:color w:val="000000"/>
        </w:rPr>
        <w:t>ie from a lightning strike, a fall from bed, or an extra-hot shower</w:t>
      </w:r>
      <w:r w:rsidR="003F2B73">
        <w:rPr>
          <w:color w:val="000000"/>
        </w:rPr>
        <w:t xml:space="preserve"> than you are to die to a shark</w:t>
      </w:r>
      <w:r w:rsidR="00012460">
        <w:rPr>
          <w:color w:val="000000"/>
        </w:rPr>
        <w:t xml:space="preserve"> attack</w:t>
      </w:r>
      <w:r w:rsidR="006461DE">
        <w:rPr>
          <w:color w:val="000000"/>
        </w:rPr>
        <w:t>.</w:t>
      </w:r>
    </w:p>
    <w:p w14:paraId="4ECD1A78" w14:textId="170A7D01" w:rsidR="00055994" w:rsidRDefault="006E457C" w:rsidP="00376D13">
      <w:pPr>
        <w:ind w:firstLine="720"/>
      </w:pPr>
      <w:r>
        <w:t>Additionally, t</w:t>
      </w:r>
      <w:r w:rsidR="00D4508D">
        <w:t xml:space="preserve">here is an existing </w:t>
      </w:r>
      <w:r w:rsidR="008F263A">
        <w:t xml:space="preserve">study </w:t>
      </w:r>
      <w:r w:rsidR="00E13193">
        <w:t>into th</w:t>
      </w:r>
      <w:r w:rsidR="0005706B">
        <w:t xml:space="preserve">e changes in public perception and “revenge killing” </w:t>
      </w:r>
      <w:r w:rsidR="00943F51">
        <w:t xml:space="preserve">of sharks </w:t>
      </w:r>
      <w:r w:rsidR="0005706B">
        <w:t>ushered in b</w:t>
      </w:r>
      <w:r w:rsidR="00587205">
        <w:t xml:space="preserve">efore and after the release of </w:t>
      </w:r>
      <w:r w:rsidR="00587205">
        <w:rPr>
          <w:i/>
          <w:iCs/>
        </w:rPr>
        <w:t>Jaws</w:t>
      </w:r>
      <w:r w:rsidR="00587205">
        <w:t xml:space="preserve"> (Francis, 44-64). </w:t>
      </w:r>
      <w:r w:rsidR="00EA5F03">
        <w:t>However, what does not yet exist on the topic are direct connections made between what</w:t>
      </w:r>
      <w:r w:rsidR="00CD722A">
        <w:t xml:space="preserve"> popular sentiment is, or at least what is commonly reported, and the direct effects on shark populations</w:t>
      </w:r>
      <w:r w:rsidR="00943F51">
        <w:t xml:space="preserve">. </w:t>
      </w:r>
      <w:r w:rsidR="007001D7">
        <w:t xml:space="preserve">Additionally, there are numerous </w:t>
      </w:r>
      <w:r w:rsidR="00680020">
        <w:t xml:space="preserve">reports on </w:t>
      </w:r>
      <w:r w:rsidR="00E148F9">
        <w:t xml:space="preserve">White Shark </w:t>
      </w:r>
      <w:r w:rsidR="00031750">
        <w:t xml:space="preserve">sightings </w:t>
      </w:r>
      <w:r w:rsidR="00F14789">
        <w:t>around the world</w:t>
      </w:r>
      <w:r w:rsidR="00A21163">
        <w:t xml:space="preserve"> observing </w:t>
      </w:r>
      <w:r w:rsidR="00A21163">
        <w:lastRenderedPageBreak/>
        <w:t xml:space="preserve">poachers’ </w:t>
      </w:r>
      <w:r w:rsidR="00E72C53">
        <w:t>effects on their populations</w:t>
      </w:r>
      <w:r w:rsidR="001B397C">
        <w:t xml:space="preserve">. </w:t>
      </w:r>
      <w:r w:rsidR="006E760B">
        <w:t>Similarly</w:t>
      </w:r>
      <w:r w:rsidR="007F6F63">
        <w:t xml:space="preserve">, there are also well-documented studies on the behaviors and </w:t>
      </w:r>
      <w:r w:rsidR="009F43B5">
        <w:t xml:space="preserve">trends of their populations over time, especially with the hyper-commercialization of the oceans </w:t>
      </w:r>
      <w:r w:rsidR="00527599">
        <w:t xml:space="preserve">through ocean trawling. </w:t>
      </w:r>
      <w:r w:rsidR="00680FF6">
        <w:t xml:space="preserve">Alternatively, looking into </w:t>
      </w:r>
      <w:r w:rsidR="00D9034F">
        <w:t xml:space="preserve">various conservation movements and their </w:t>
      </w:r>
      <w:r w:rsidR="00A97D70">
        <w:t xml:space="preserve">respective </w:t>
      </w:r>
      <w:r w:rsidR="00D9034F">
        <w:t>impact</w:t>
      </w:r>
      <w:r w:rsidR="00A97D70">
        <w:t>s</w:t>
      </w:r>
      <w:r w:rsidR="00D9034F">
        <w:t xml:space="preserve"> on White Shark populations</w:t>
      </w:r>
      <w:r w:rsidR="00A97D70">
        <w:t xml:space="preserve"> can inspire future, better methods for </w:t>
      </w:r>
      <w:r w:rsidR="00CD4D34">
        <w:t xml:space="preserve">preserving these species. </w:t>
      </w:r>
      <w:r w:rsidR="001B397C">
        <w:t xml:space="preserve">These efforts to track </w:t>
      </w:r>
      <w:r w:rsidR="002953A7">
        <w:t xml:space="preserve">this type of </w:t>
      </w:r>
      <w:r w:rsidR="001B397C">
        <w:t>shark</w:t>
      </w:r>
      <w:r w:rsidR="00E6716D">
        <w:t xml:space="preserve"> </w:t>
      </w:r>
      <w:r w:rsidR="002953A7">
        <w:t>will</w:t>
      </w:r>
      <w:r w:rsidR="00E6716D">
        <w:t xml:space="preserve"> prove useful for</w:t>
      </w:r>
      <w:r w:rsidR="00527599">
        <w:t xml:space="preserve"> analyzing any </w:t>
      </w:r>
      <w:r w:rsidR="006A5332">
        <w:t xml:space="preserve">significant changes in estimated population numbers </w:t>
      </w:r>
      <w:r w:rsidR="00F62818">
        <w:t>as they relate to well-publicized events</w:t>
      </w:r>
      <w:r w:rsidR="006A5332">
        <w:t>.</w:t>
      </w:r>
    </w:p>
    <w:p w14:paraId="4367748F" w14:textId="14C9FD21" w:rsidR="00376D13" w:rsidRDefault="00B6118A" w:rsidP="00376D13">
      <w:pPr>
        <w:ind w:firstLine="720"/>
      </w:pPr>
      <w:r>
        <w:t xml:space="preserve">On the other hand, conservationist efforts have also done much to change the narrative for </w:t>
      </w:r>
      <w:r w:rsidR="00592C14">
        <w:t>shark</w:t>
      </w:r>
      <w:r w:rsidR="003E7434">
        <w:t xml:space="preserve">s, and while recently, especially in the US, shark populations have rebounded </w:t>
      </w:r>
      <w:r w:rsidR="00294BD0">
        <w:t xml:space="preserve">rather </w:t>
      </w:r>
      <w:r w:rsidR="003E7434">
        <w:t>well</w:t>
      </w:r>
      <w:r w:rsidR="0056482B">
        <w:t xml:space="preserve">. </w:t>
      </w:r>
      <w:r w:rsidR="00070869">
        <w:t xml:space="preserve">From government agencies to nonprofit organizations, </w:t>
      </w:r>
      <w:r w:rsidR="000A3697">
        <w:t>group</w:t>
      </w:r>
      <w:r w:rsidR="0042668A">
        <w:t xml:space="preserve">s at all levels of influence have been attempting to reverse the aggressive overfishing against sharks, threatening their population and global ecosystems. </w:t>
      </w:r>
      <w:r w:rsidR="008A2E25">
        <w:t>The NOAA</w:t>
      </w:r>
      <w:r w:rsidR="007C44AB">
        <w:t xml:space="preserve"> </w:t>
      </w:r>
      <w:r w:rsidR="008A06DC">
        <w:t xml:space="preserve">manages </w:t>
      </w:r>
      <w:r w:rsidR="000B5BB8">
        <w:t>commercial and recreational shark fisheries, restricting shark harvest</w:t>
      </w:r>
      <w:r w:rsidR="00BB2165">
        <w:t>s and rebuilding populations</w:t>
      </w:r>
      <w:r w:rsidR="007C44AB">
        <w:t xml:space="preserve"> and places the US as the </w:t>
      </w:r>
      <w:r w:rsidR="00380818">
        <w:t xml:space="preserve">global </w:t>
      </w:r>
      <w:r w:rsidR="007C44AB">
        <w:t xml:space="preserve">leader </w:t>
      </w:r>
      <w:r w:rsidR="00380818">
        <w:t>for shark conservation.</w:t>
      </w:r>
      <w:r w:rsidR="00B35A95">
        <w:t xml:space="preserve"> </w:t>
      </w:r>
      <w:r w:rsidR="00CA1553">
        <w:t>Similarly, organizations like Shark Trust</w:t>
      </w:r>
      <w:r w:rsidR="00195374">
        <w:t xml:space="preserve">, WWF, and the Shark Conservation Fund </w:t>
      </w:r>
      <w:r w:rsidR="00C273C5">
        <w:t>work towards managing global measures</w:t>
      </w:r>
      <w:r w:rsidR="002C2E7E">
        <w:t>, advocating for change, reversing the narrative of sharks, etc</w:t>
      </w:r>
      <w:r w:rsidR="002E17B0">
        <w:t>.</w:t>
      </w:r>
      <w:r w:rsidR="00B35A95">
        <w:t xml:space="preserve"> </w:t>
      </w:r>
      <w:r w:rsidR="000B12B7">
        <w:t>Using these sources</w:t>
      </w:r>
      <w:r w:rsidR="00866852">
        <w:t xml:space="preserve"> and potential contacts, I plan to gain a greater understanding of the past and present situation</w:t>
      </w:r>
      <w:r w:rsidR="004C2DAC">
        <w:t xml:space="preserve"> facing White Sharks, potentially integrating environmentalists’ interviews to b</w:t>
      </w:r>
      <w:r w:rsidR="00F85925">
        <w:t>est understand and explain any trends noted.</w:t>
      </w:r>
    </w:p>
    <w:p w14:paraId="6BE8EA8C" w14:textId="77777777" w:rsidR="00055994" w:rsidRDefault="00055994" w:rsidP="00055994">
      <w:pPr>
        <w:rPr>
          <w:b/>
          <w:bCs/>
        </w:rPr>
      </w:pPr>
      <w:r>
        <w:rPr>
          <w:b/>
          <w:bCs/>
        </w:rPr>
        <w:t>Significance</w:t>
      </w:r>
    </w:p>
    <w:p w14:paraId="617AE755" w14:textId="6AA68C50" w:rsidR="00055994" w:rsidRDefault="00055994" w:rsidP="00055994">
      <w:r>
        <w:tab/>
      </w:r>
      <w:r w:rsidR="00654321">
        <w:t xml:space="preserve">With the critical role </w:t>
      </w:r>
      <w:r w:rsidR="00487FA9">
        <w:t>all shark species</w:t>
      </w:r>
      <w:r w:rsidR="00A1734E">
        <w:t xml:space="preserve"> have on our marine ecosystems, humanity’s job in preserving these apex predators</w:t>
      </w:r>
      <w:r w:rsidR="00273D12">
        <w:t xml:space="preserve"> grows in importance. In light of negative and overblown stereotypes of White Sharks,</w:t>
      </w:r>
      <w:r w:rsidR="00B67ED4">
        <w:t xml:space="preserve"> the loss of these important animals with minimal concern by the global populace</w:t>
      </w:r>
      <w:r w:rsidR="00431CF7">
        <w:t xml:space="preserve"> will prove disastrous for the sustainability of </w:t>
      </w:r>
      <w:r w:rsidR="004119BA">
        <w:t>over 50% of all life on Earth.</w:t>
      </w:r>
      <w:r w:rsidR="004613E6">
        <w:t xml:space="preserve"> </w:t>
      </w:r>
      <w:r w:rsidR="005D67FC">
        <w:t xml:space="preserve">By diving </w:t>
      </w:r>
      <w:r w:rsidR="00A55310">
        <w:t>deeper</w:t>
      </w:r>
      <w:r w:rsidR="005D67FC">
        <w:t xml:space="preserve"> into the potential, direct consequences that media’s portrayals of </w:t>
      </w:r>
      <w:r w:rsidR="009062D9">
        <w:t>any type of shark, especially White Sharks, ha</w:t>
      </w:r>
      <w:r w:rsidR="00C92D7B">
        <w:t>ve</w:t>
      </w:r>
      <w:r w:rsidR="009062D9">
        <w:t xml:space="preserve"> on their populations,</w:t>
      </w:r>
      <w:r w:rsidR="00C13259">
        <w:t xml:space="preserve"> hopefully progress can be made to revert this ecological catastrophe. </w:t>
      </w:r>
      <w:r w:rsidR="006B6A39">
        <w:t>On the flip side, shedding light onto successful conservationist movements for White Sharks</w:t>
      </w:r>
      <w:r w:rsidR="001F01A1">
        <w:t xml:space="preserve"> and sharks in general</w:t>
      </w:r>
      <w:r w:rsidR="006B6A39">
        <w:t xml:space="preserve"> </w:t>
      </w:r>
      <w:r w:rsidR="001F01A1">
        <w:t xml:space="preserve">may be </w:t>
      </w:r>
      <w:r w:rsidR="000F3A16">
        <w:t xml:space="preserve">the </w:t>
      </w:r>
      <w:r w:rsidR="00A32E7C">
        <w:t>much-needed</w:t>
      </w:r>
      <w:r w:rsidR="001F01A1">
        <w:t xml:space="preserve"> boost in</w:t>
      </w:r>
      <w:r w:rsidR="000F3A16">
        <w:t xml:space="preserve"> the “PR” of the animals as </w:t>
      </w:r>
      <w:r w:rsidR="00A32E7C">
        <w:t>a substantial number of</w:t>
      </w:r>
      <w:r w:rsidR="002616E9">
        <w:t xml:space="preserve"> species</w:t>
      </w:r>
      <w:r w:rsidR="000F3A16">
        <w:t xml:space="preserve"> are </w:t>
      </w:r>
      <w:r w:rsidR="002616E9">
        <w:t>listed on the IUCN Red List.</w:t>
      </w:r>
      <w:r w:rsidR="000F3A16">
        <w:t xml:space="preserve"> </w:t>
      </w:r>
      <w:r w:rsidR="000D50E5">
        <w:t>Improving this truly global effort to preserve marine ecosystems</w:t>
      </w:r>
      <w:r w:rsidR="00F47254">
        <w:t xml:space="preserve"> by combatting misinformation </w:t>
      </w:r>
      <w:r w:rsidR="000F3169">
        <w:t xml:space="preserve">and fearmongering will also simply have the effect of </w:t>
      </w:r>
      <w:r w:rsidR="003D2E59">
        <w:t xml:space="preserve">increasing </w:t>
      </w:r>
      <w:r w:rsidR="00322775">
        <w:t>worldwide</w:t>
      </w:r>
      <w:r w:rsidR="003D2E59">
        <w:t xml:space="preserve"> appreciation of our b</w:t>
      </w:r>
      <w:r w:rsidR="00322775">
        <w:t xml:space="preserve">lue and mysterious oceans. </w:t>
      </w:r>
      <w:r w:rsidR="00474DA9">
        <w:t xml:space="preserve">Presenting a Senior Project as well can shed light </w:t>
      </w:r>
      <w:r w:rsidR="00A55310">
        <w:t>on the true danger</w:t>
      </w:r>
      <w:r w:rsidR="00EE4E9A">
        <w:t>, or lack thereof, of sharks for our local BISV community</w:t>
      </w:r>
      <w:r w:rsidR="002519B7">
        <w:t xml:space="preserve">. Simply spreading the word on the relative harmlessness </w:t>
      </w:r>
      <w:r w:rsidR="003B60BE">
        <w:t xml:space="preserve">of these titans (to us) is a meaningful step towards </w:t>
      </w:r>
      <w:r w:rsidR="002F13D0">
        <w:t>the change necessary to keep</w:t>
      </w:r>
      <w:r w:rsidR="00843A3C">
        <w:t xml:space="preserve"> our oceans healthy.</w:t>
      </w:r>
    </w:p>
    <w:p w14:paraId="05300A8C" w14:textId="7D559730" w:rsidR="008D5A10" w:rsidRDefault="008D5A10" w:rsidP="00055994">
      <w:r>
        <w:rPr>
          <w:b/>
          <w:bCs/>
        </w:rPr>
        <w:t>Description</w:t>
      </w:r>
    </w:p>
    <w:p w14:paraId="3469AA91" w14:textId="3CDC699B" w:rsidR="008D5A10" w:rsidRPr="008D5A10" w:rsidRDefault="008D5A10" w:rsidP="00055994">
      <w:r>
        <w:tab/>
      </w:r>
      <w:r w:rsidR="00620356">
        <w:t xml:space="preserve">My project </w:t>
      </w:r>
      <w:r w:rsidR="00F3631C">
        <w:t>will focus on the analysis of public data</w:t>
      </w:r>
      <w:r w:rsidR="00BC5B60">
        <w:t xml:space="preserve">, news sources throughout time, and these </w:t>
      </w:r>
      <w:r w:rsidR="00E44227">
        <w:t>public opinions’</w:t>
      </w:r>
      <w:r w:rsidR="00533FE5">
        <w:t xml:space="preserve"> </w:t>
      </w:r>
      <w:r w:rsidR="00BC5B60">
        <w:t>effects on</w:t>
      </w:r>
      <w:r w:rsidR="00533FE5">
        <w:t xml:space="preserve"> </w:t>
      </w:r>
      <w:r w:rsidR="00E44227">
        <w:t xml:space="preserve">white shark populations. This analysis will be done by </w:t>
      </w:r>
      <w:r w:rsidR="00197CE2">
        <w:t xml:space="preserve">utilizing </w:t>
      </w:r>
      <w:r w:rsidR="00E44227">
        <w:t>R-Studio</w:t>
      </w:r>
      <w:r w:rsidR="00197CE2">
        <w:t xml:space="preserve">’s data analysis features, </w:t>
      </w:r>
      <w:r w:rsidR="008B4F28">
        <w:t xml:space="preserve">statistical tests to determine the significance </w:t>
      </w:r>
      <w:r w:rsidR="009C7D64">
        <w:t xml:space="preserve">of population changes and </w:t>
      </w:r>
      <w:r w:rsidR="00561786">
        <w:t xml:space="preserve">people-shark incidents, and </w:t>
      </w:r>
      <w:r w:rsidR="00D625F9">
        <w:t>potentially interviews from professionals</w:t>
      </w:r>
      <w:r w:rsidR="003510B8">
        <w:t xml:space="preserve"> in the field. </w:t>
      </w:r>
      <w:r w:rsidR="00E25235">
        <w:t>Concluding</w:t>
      </w:r>
      <w:r w:rsidR="000A42DA">
        <w:t xml:space="preserve"> my project, </w:t>
      </w:r>
      <w:r w:rsidR="00FC7F13">
        <w:t>I will</w:t>
      </w:r>
      <w:r w:rsidR="00D05CFB">
        <w:t>,</w:t>
      </w:r>
      <w:r w:rsidR="00FC7F13">
        <w:t xml:space="preserve"> of course</w:t>
      </w:r>
      <w:r w:rsidR="00D05CFB">
        <w:t>,</w:t>
      </w:r>
      <w:r w:rsidR="00FC7F13">
        <w:t xml:space="preserve"> run the </w:t>
      </w:r>
      <w:r w:rsidR="00D05CFB">
        <w:t xml:space="preserve">presentation at the end of Trimester 3, and if </w:t>
      </w:r>
      <w:r w:rsidR="00D05CFB">
        <w:lastRenderedPageBreak/>
        <w:t xml:space="preserve">time permits, I will attempt to run a survey of BISV Senior’s </w:t>
      </w:r>
      <w:r w:rsidR="00F212D5">
        <w:t>opinions on shar</w:t>
      </w:r>
      <w:r w:rsidR="00931B94">
        <w:t xml:space="preserve">ks and create a </w:t>
      </w:r>
      <w:r w:rsidR="00B8112E">
        <w:t xml:space="preserve">video showcasing all that I have learnt on </w:t>
      </w:r>
      <w:r w:rsidR="00CB7E2E">
        <w:t xml:space="preserve">sharks, conservation efforts for </w:t>
      </w:r>
      <w:r w:rsidR="00765C07">
        <w:t>them</w:t>
      </w:r>
      <w:r w:rsidR="00CB7E2E">
        <w:t xml:space="preserve">, and positive and negative media </w:t>
      </w:r>
      <w:r w:rsidR="00765C07">
        <w:t>about them</w:t>
      </w:r>
      <w:r w:rsidR="00CB7E2E">
        <w:t>.</w:t>
      </w:r>
    </w:p>
    <w:p w14:paraId="3735EF4F" w14:textId="0985BE88" w:rsidR="007227B8" w:rsidRDefault="00FC0B69" w:rsidP="007801B7">
      <w:r>
        <w:rPr>
          <w:b/>
          <w:bCs/>
        </w:rPr>
        <w:t xml:space="preserve">Research </w:t>
      </w:r>
      <w:r w:rsidR="007227B8">
        <w:rPr>
          <w:b/>
          <w:bCs/>
        </w:rPr>
        <w:t>Methodology</w:t>
      </w:r>
    </w:p>
    <w:p w14:paraId="6C85F179" w14:textId="4E12804C" w:rsidR="007227B8" w:rsidRDefault="003C64A4" w:rsidP="007801B7">
      <w:r>
        <w:tab/>
      </w:r>
      <w:r w:rsidR="00CA77F2">
        <w:t xml:space="preserve">Central to my project is </w:t>
      </w:r>
      <w:r w:rsidR="005316AF">
        <w:t>analyzing a</w:t>
      </w:r>
      <w:r w:rsidR="00E548B1">
        <w:t xml:space="preserve"> sizable</w:t>
      </w:r>
      <w:r w:rsidR="005316AF">
        <w:t xml:space="preserve"> database of White Shark populations</w:t>
      </w:r>
      <w:r w:rsidR="00487FA9">
        <w:t>,</w:t>
      </w:r>
      <w:r w:rsidR="005316AF">
        <w:t xml:space="preserve"> </w:t>
      </w:r>
      <w:r w:rsidR="00431B5A">
        <w:t xml:space="preserve">ideally </w:t>
      </w:r>
      <w:r w:rsidR="008C7CE4">
        <w:t xml:space="preserve">from </w:t>
      </w:r>
      <w:r w:rsidR="00431B5A">
        <w:t xml:space="preserve">the </w:t>
      </w:r>
      <w:r w:rsidR="008C7CE4">
        <w:t>1970</w:t>
      </w:r>
      <w:r w:rsidR="00431B5A">
        <w:t>’s</w:t>
      </w:r>
      <w:r w:rsidR="008C7CE4">
        <w:t xml:space="preserve"> to </w:t>
      </w:r>
      <w:r w:rsidR="00431B5A">
        <w:t>present</w:t>
      </w:r>
      <w:r w:rsidR="008C7CE4">
        <w:t xml:space="preserve"> day.</w:t>
      </w:r>
      <w:r w:rsidR="005340DE">
        <w:t xml:space="preserve"> Consequently, the first main priority will be </w:t>
      </w:r>
      <w:r w:rsidR="005A6037">
        <w:t>identifying</w:t>
      </w:r>
      <w:r w:rsidR="005340DE">
        <w:t xml:space="preserve"> an adequate dataset </w:t>
      </w:r>
      <w:r w:rsidR="00A87FBF">
        <w:t>that shows significant trends in White Shark populations</w:t>
      </w:r>
      <w:r w:rsidR="00076718">
        <w:t xml:space="preserve">, globally or in a specific region that has seen </w:t>
      </w:r>
      <w:r w:rsidR="00076718">
        <w:rPr>
          <w:i/>
          <w:iCs/>
        </w:rPr>
        <w:t>Jaws</w:t>
      </w:r>
      <w:r w:rsidR="00076718">
        <w:t xml:space="preserve"> or experienced similar media portrayals. </w:t>
      </w:r>
      <w:r w:rsidR="0039691B">
        <w:t xml:space="preserve">In deciding </w:t>
      </w:r>
      <w:r w:rsidR="00B35E3C">
        <w:t>what data to use</w:t>
      </w:r>
      <w:r w:rsidR="0039691B">
        <w:t xml:space="preserve">, </w:t>
      </w:r>
      <w:r w:rsidR="00B35E3C">
        <w:t xml:space="preserve">it will need to contain categorizable attributes </w:t>
      </w:r>
      <w:r w:rsidR="000F7970">
        <w:t xml:space="preserve">like ID’s, location, etc. so that </w:t>
      </w:r>
      <w:r w:rsidR="00DB6D7D">
        <w:t>I can further analyze any inconsistencies or interesting features observed as White Shark sightings change over time.</w:t>
      </w:r>
    </w:p>
    <w:p w14:paraId="1AD30EB2" w14:textId="7DCB4D38" w:rsidR="00DB6D7D" w:rsidRDefault="00DB6D7D" w:rsidP="007801B7">
      <w:r>
        <w:tab/>
        <w:t>After isolating my da</w:t>
      </w:r>
      <w:r w:rsidR="000D344B">
        <w:t>ta, I will need to narrow down my research on</w:t>
      </w:r>
      <w:r w:rsidR="008B49BA">
        <w:t xml:space="preserve"> the specific region I’m investigating and the relationship that region has had with sharks. Understanding </w:t>
      </w:r>
      <w:r w:rsidR="008574D2">
        <w:t xml:space="preserve">public opinion before, during, and after significant shark-related events, be it the release of </w:t>
      </w:r>
      <w:r w:rsidR="008574D2">
        <w:rPr>
          <w:i/>
          <w:iCs/>
        </w:rPr>
        <w:t>Jaws</w:t>
      </w:r>
      <w:r w:rsidR="008574D2">
        <w:t xml:space="preserve">, a similar movie, a shark attack, or conservation movement, </w:t>
      </w:r>
      <w:r w:rsidR="0054441A">
        <w:t>will be integral to understanding any statistically significant variations from normal population and sighting fluctuations.</w:t>
      </w:r>
      <w:r w:rsidR="00A70D01">
        <w:t xml:space="preserve"> Additionally, I will also ensure that </w:t>
      </w:r>
      <w:r w:rsidR="005B3292">
        <w:t>I learn as much as possible on the behaviors of White Sharks</w:t>
      </w:r>
      <w:r w:rsidR="00E33FD5">
        <w:t xml:space="preserve"> so that I am knowledgeable on </w:t>
      </w:r>
      <w:r w:rsidR="00957C7A">
        <w:t>any</w:t>
      </w:r>
      <w:r w:rsidR="00E33FD5">
        <w:t xml:space="preserve"> potential confusions or inconsistencies I may initially observe </w:t>
      </w:r>
      <w:r w:rsidR="00957C7A">
        <w:t>in any data, report, or studies.</w:t>
      </w:r>
    </w:p>
    <w:p w14:paraId="12F94704" w14:textId="075CBB18" w:rsidR="00DB3A01" w:rsidRDefault="00DB3A01" w:rsidP="007801B7">
      <w:r>
        <w:tab/>
      </w:r>
      <w:r w:rsidR="000F7E4D">
        <w:t>Using the research I find</w:t>
      </w:r>
      <w:r w:rsidR="0010703B">
        <w:t>, my experience in statistics, and the advice of Mr. Adams</w:t>
      </w:r>
      <w:r w:rsidR="000F7E4D">
        <w:t>,</w:t>
      </w:r>
      <w:r w:rsidR="007F17E7">
        <w:t xml:space="preserve"> I am aiming to build a timeline and plausible connections between </w:t>
      </w:r>
      <w:r w:rsidR="009C04C0">
        <w:t>the presence of White Sharks</w:t>
      </w:r>
      <w:r w:rsidR="00735B2A">
        <w:t xml:space="preserve"> and people’s responses to the animal.</w:t>
      </w:r>
      <w:r w:rsidR="00F91A81">
        <w:t xml:space="preserve"> </w:t>
      </w:r>
      <w:r w:rsidR="00BD00B8">
        <w:t xml:space="preserve">Also with Mr. Adams’ help, </w:t>
      </w:r>
      <w:r w:rsidR="00E714F6">
        <w:t>I hope to be able to graph and display</w:t>
      </w:r>
      <w:r w:rsidR="00250E10">
        <w:t xml:space="preserve"> the data I use on an interactive map</w:t>
      </w:r>
      <w:r w:rsidR="00EF0853">
        <w:t xml:space="preserve"> and potentially a website I create.</w:t>
      </w:r>
      <w:r w:rsidR="008E0B61">
        <w:t xml:space="preserve"> In addition, with t</w:t>
      </w:r>
      <w:r w:rsidR="00975899">
        <w:t xml:space="preserve">he experience of both of my advisors, </w:t>
      </w:r>
      <w:r w:rsidR="00DE248B">
        <w:t xml:space="preserve">I will be able to gauge the </w:t>
      </w:r>
      <w:r w:rsidR="003C5D75">
        <w:t>possible directions my project can take, especially with regards to</w:t>
      </w:r>
      <w:r w:rsidR="00337EC4">
        <w:t xml:space="preserve"> the lenses of</w:t>
      </w:r>
      <w:r w:rsidR="003C5D75">
        <w:t xml:space="preserve"> </w:t>
      </w:r>
      <w:r w:rsidR="009A55A9">
        <w:t>conservation</w:t>
      </w:r>
      <w:r w:rsidR="00337EC4">
        <w:t xml:space="preserve">, </w:t>
      </w:r>
      <w:r w:rsidR="00A038BD">
        <w:t>government, and society as they pertain to</w:t>
      </w:r>
      <w:r w:rsidR="00337EC4">
        <w:t xml:space="preserve"> White Sharks</w:t>
      </w:r>
      <w:r w:rsidR="00A038BD">
        <w:t>. I have also talked with Ms. Wendel and Dr. Gerges</w:t>
      </w:r>
      <w:r w:rsidR="007E49F9">
        <w:t xml:space="preserve"> about my Senior Project, and they’ve expressed that they are willing to offer their expertise</w:t>
      </w:r>
      <w:r w:rsidR="006C7398">
        <w:t xml:space="preserve"> (</w:t>
      </w:r>
      <w:r w:rsidR="007E49F9">
        <w:t>psychology and differential equations</w:t>
      </w:r>
      <w:r w:rsidR="006C7398">
        <w:t>,</w:t>
      </w:r>
      <w:r w:rsidR="007E49F9">
        <w:t xml:space="preserve"> respectively</w:t>
      </w:r>
      <w:r w:rsidR="006C7398">
        <w:t>)</w:t>
      </w:r>
      <w:r w:rsidR="007E49F9">
        <w:t xml:space="preserve"> on my project as needed</w:t>
      </w:r>
      <w:r w:rsidR="001407D3">
        <w:t>.</w:t>
      </w:r>
    </w:p>
    <w:p w14:paraId="2A6CECDF" w14:textId="00CE99CD" w:rsidR="001407D3" w:rsidRDefault="001407D3" w:rsidP="007801B7">
      <w:r>
        <w:tab/>
        <w:t>Finally</w:t>
      </w:r>
      <w:r w:rsidR="00BC6D4E">
        <w:t>, if I still have extra time after researching</w:t>
      </w:r>
      <w:r w:rsidR="003F7596">
        <w:t xml:space="preserve"> White Sharks</w:t>
      </w:r>
      <w:r w:rsidR="00BC6D4E">
        <w:t>, comparing</w:t>
      </w:r>
      <w:r w:rsidR="003F7596">
        <w:t xml:space="preserve"> data</w:t>
      </w:r>
      <w:r w:rsidR="00BC6D4E">
        <w:t xml:space="preserve">, </w:t>
      </w:r>
      <w:r w:rsidR="003F7596">
        <w:t xml:space="preserve">analyzing significance, plotting </w:t>
      </w:r>
      <w:r w:rsidR="00672DC4">
        <w:t>sightings</w:t>
      </w:r>
      <w:r w:rsidR="003F7596">
        <w:t>, and preparing my presentation</w:t>
      </w:r>
      <w:r w:rsidR="00672DC4">
        <w:t xml:space="preserve">, </w:t>
      </w:r>
      <w:r w:rsidR="00DC645C">
        <w:t>I will attempt to survey BISV Seniors on their own perceptions of sharks: “the good, the bad, and the ugly.”</w:t>
      </w:r>
      <w:r w:rsidR="00AB43BC">
        <w:t xml:space="preserve"> This extension will be </w:t>
      </w:r>
      <w:r w:rsidR="002803E7">
        <w:t>a fun</w:t>
      </w:r>
      <w:r w:rsidR="003F5157">
        <w:t xml:space="preserve"> and relatable addition where I can clarify some misconceptions and </w:t>
      </w:r>
      <w:r w:rsidR="009A6036">
        <w:t xml:space="preserve">start taking </w:t>
      </w:r>
      <w:r w:rsidR="00485A2F">
        <w:t xml:space="preserve">the </w:t>
      </w:r>
      <w:r w:rsidR="009A6036">
        <w:t>action</w:t>
      </w:r>
      <w:r w:rsidR="00485A2F">
        <w:t xml:space="preserve"> I</w:t>
      </w:r>
      <w:r w:rsidR="00E06160">
        <w:t>’ve researched,</w:t>
      </w:r>
      <w:r w:rsidR="009A6036">
        <w:t xml:space="preserve"> to repair what damage has been caused by the narratives we’ve frequently heard.</w:t>
      </w:r>
      <w:r w:rsidR="00D34C3E">
        <w:t xml:space="preserve"> In addition, I will attempt to create a promotional video combatting misinformation about White Sharks which will be the culmination of the </w:t>
      </w:r>
      <w:r w:rsidR="00497DB5">
        <w:t>negative and positive media I will have studied. Combining what I’ve learnt does and doesn’t work</w:t>
      </w:r>
      <w:r w:rsidR="00613D9C">
        <w:t xml:space="preserve"> in portrayals of sharks and </w:t>
      </w:r>
      <w:r w:rsidR="007B13A6">
        <w:t>what I’ve concluded on these</w:t>
      </w:r>
      <w:r w:rsidR="00613D9C">
        <w:t xml:space="preserve"> sharks</w:t>
      </w:r>
      <w:r w:rsidR="007B13A6">
        <w:t xml:space="preserve"> and their population trends</w:t>
      </w:r>
      <w:r w:rsidR="00613D9C">
        <w:t xml:space="preserve"> from </w:t>
      </w:r>
      <w:r w:rsidR="00841BDE">
        <w:t>interviews and data analysis, I</w:t>
      </w:r>
      <w:r w:rsidR="007B13A6">
        <w:t xml:space="preserve"> can show the results of over a trimester’s work studying media’s impact on White Sharks.</w:t>
      </w:r>
    </w:p>
    <w:p w14:paraId="170E5ECF" w14:textId="2A62CFB0" w:rsidR="00744C17" w:rsidRDefault="00744C17" w:rsidP="007801B7">
      <w:r>
        <w:rPr>
          <w:b/>
          <w:bCs/>
        </w:rPr>
        <w:t>Problems</w:t>
      </w:r>
    </w:p>
    <w:p w14:paraId="7C27B0FE" w14:textId="77777777" w:rsidR="001F122B" w:rsidRDefault="003C64A4" w:rsidP="007801B7">
      <w:r>
        <w:lastRenderedPageBreak/>
        <w:tab/>
      </w:r>
      <w:r w:rsidR="00F8452D">
        <w:t>As with any surveying of populations, we can only estimate</w:t>
      </w:r>
      <w:r w:rsidR="00970C31">
        <w:t xml:space="preserve"> total values, so finding reliable datasets will be difficult. Consequently, although</w:t>
      </w:r>
      <w:r w:rsidR="001D3A63">
        <w:t xml:space="preserve"> utilizing population statistics of White Sharks in a certain region would be ideal, </w:t>
      </w:r>
      <w:r w:rsidR="004674E8">
        <w:t>I will most likely have to settle for sightings of these sharks.</w:t>
      </w:r>
    </w:p>
    <w:p w14:paraId="714019E6" w14:textId="56866042" w:rsidR="00744C17" w:rsidRDefault="004674E8" w:rsidP="001F122B">
      <w:pPr>
        <w:ind w:firstLine="720"/>
      </w:pPr>
      <w:r>
        <w:t xml:space="preserve">Other problems I may run into with my project include </w:t>
      </w:r>
      <w:r w:rsidR="00AB69B6">
        <w:t>incomplete or concerning data. These issues may arise from limited data,</w:t>
      </w:r>
      <w:r w:rsidR="0099269C">
        <w:t xml:space="preserve"> seemingly</w:t>
      </w:r>
      <w:r w:rsidR="00AB69B6">
        <w:t xml:space="preserve"> </w:t>
      </w:r>
      <w:r w:rsidR="0099269C">
        <w:t xml:space="preserve">random fluctuations, or even </w:t>
      </w:r>
      <w:r w:rsidR="00F52B2F">
        <w:t>extremely smooth graphs.</w:t>
      </w:r>
      <w:r w:rsidR="00474020">
        <w:t xml:space="preserve"> As a result, I will need to pay close attention to the methods of data acquisition </w:t>
      </w:r>
      <w:r w:rsidR="00114828">
        <w:t xml:space="preserve">of whatever dataset I use and the baseline trends in random population fluctuations due to </w:t>
      </w:r>
      <w:r w:rsidR="001F122B">
        <w:t>normal life cycles.</w:t>
      </w:r>
    </w:p>
    <w:p w14:paraId="1F1C0332" w14:textId="620A342B" w:rsidR="001F122B" w:rsidRDefault="001F122B" w:rsidP="007801B7">
      <w:r>
        <w:tab/>
        <w:t xml:space="preserve">Fishing markets are interesting to consider for this </w:t>
      </w:r>
      <w:r w:rsidR="00D143DD">
        <w:t>project as they may or may not be confounding. On one side, some areas</w:t>
      </w:r>
      <w:r w:rsidR="00E10393">
        <w:t xml:space="preserve"> and cultures</w:t>
      </w:r>
      <w:r w:rsidR="00DF24F8">
        <w:t>, especially in the East,</w:t>
      </w:r>
      <w:r w:rsidR="00D857C4">
        <w:t xml:space="preserve"> </w:t>
      </w:r>
      <w:r w:rsidR="00DF24F8">
        <w:t xml:space="preserve">highly </w:t>
      </w:r>
      <w:r w:rsidR="00D857C4">
        <w:t>value shark-based products like shark</w:t>
      </w:r>
      <w:r w:rsidR="008B037F">
        <w:t xml:space="preserve"> </w:t>
      </w:r>
      <w:r w:rsidR="00D857C4">
        <w:t>fin soup</w:t>
      </w:r>
      <w:r w:rsidR="00B45086">
        <w:t xml:space="preserve">, complicating the number of White Sharks </w:t>
      </w:r>
      <w:r w:rsidR="00DA1CFE">
        <w:t xml:space="preserve">reported and </w:t>
      </w:r>
      <w:r w:rsidR="00BB5E15">
        <w:t>the link between their populations and media portrayals. O</w:t>
      </w:r>
      <w:r w:rsidR="008B037F">
        <w:t xml:space="preserve">n the other side, </w:t>
      </w:r>
      <w:r w:rsidR="00DF24F8">
        <w:t xml:space="preserve">the </w:t>
      </w:r>
      <w:r w:rsidR="00E10393">
        <w:t>hunting of sharks as inspired</w:t>
      </w:r>
      <w:r w:rsidR="00DF24F8">
        <w:t xml:space="preserve"> by institutional authorities</w:t>
      </w:r>
      <w:r w:rsidR="00C469D5">
        <w:t xml:space="preserve"> through fear or financial incentives</w:t>
      </w:r>
      <w:r w:rsidR="00DA1CFE">
        <w:t xml:space="preserve"> are important to consider</w:t>
      </w:r>
      <w:r w:rsidR="00B615C4">
        <w:t xml:space="preserve"> with their direct and motivated attacks</w:t>
      </w:r>
      <w:r w:rsidR="00FA0572">
        <w:t>, normalizing the killing and, possibly, selling of sharks.</w:t>
      </w:r>
      <w:r w:rsidR="00DA46EB">
        <w:t xml:space="preserve"> As a result, an in-depth understanding </w:t>
      </w:r>
      <w:r w:rsidR="000F4B09">
        <w:t>of past and present population trends (pre-1970’s to current day)</w:t>
      </w:r>
      <w:r w:rsidR="00295E4D">
        <w:t xml:space="preserve"> will be necessary to assess the true impact of media</w:t>
      </w:r>
      <w:r w:rsidR="003352A4">
        <w:t xml:space="preserve"> on White Sharks.</w:t>
      </w:r>
    </w:p>
    <w:p w14:paraId="7B51634A" w14:textId="26B594DB" w:rsidR="00A876A6" w:rsidRDefault="00A876A6" w:rsidP="00A876A6">
      <w:pPr>
        <w:ind w:firstLine="720"/>
      </w:pPr>
      <w:r>
        <w:t xml:space="preserve">Additionally, differentiating correlation from causation will a significant challenge facing this project, especially as </w:t>
      </w:r>
      <w:r w:rsidR="00C33690">
        <w:t xml:space="preserve">I attempt to connect any population changes I’ve noted in a population dataset of White Sharks to local, national, and/or international media of the region I’m observing. </w:t>
      </w:r>
      <w:r w:rsidR="004C2900">
        <w:t xml:space="preserve">As a result, the best way to assess </w:t>
      </w:r>
      <w:r w:rsidR="006F1C28">
        <w:t xml:space="preserve">the </w:t>
      </w:r>
      <w:r w:rsidR="000B5FF9">
        <w:t>real impact of publicity on shark populations</w:t>
      </w:r>
      <w:r w:rsidR="00F4205D">
        <w:t xml:space="preserve"> will be to (w</w:t>
      </w:r>
      <w:r w:rsidR="000D7B81">
        <w:t>hile</w:t>
      </w:r>
      <w:r w:rsidR="00F4205D">
        <w:t xml:space="preserve"> considering </w:t>
      </w:r>
      <w:r w:rsidR="000D7B81">
        <w:t>shark</w:t>
      </w:r>
      <w:r w:rsidR="00F4205D">
        <w:t xml:space="preserve"> fishing)</w:t>
      </w:r>
      <w:r w:rsidR="004C2900">
        <w:t xml:space="preserve"> </w:t>
      </w:r>
      <w:r w:rsidR="000D7B81">
        <w:t xml:space="preserve">compare film reviews and </w:t>
      </w:r>
      <w:r w:rsidR="003D2B58">
        <w:t>expert interviews</w:t>
      </w:r>
      <w:r w:rsidR="00E047CA">
        <w:t xml:space="preserve"> to popular media. </w:t>
      </w:r>
      <w:r w:rsidR="005068E6">
        <w:t xml:space="preserve">With professional </w:t>
      </w:r>
      <w:r w:rsidR="00517FB4">
        <w:t>opinions</w:t>
      </w:r>
      <w:r w:rsidR="005068E6">
        <w:t xml:space="preserve">, I can also consult the statistical significance of </w:t>
      </w:r>
      <w:r w:rsidR="00517FB4">
        <w:t>White Shark population changes to understand whether</w:t>
      </w:r>
      <w:r w:rsidR="00B52D8E">
        <w:t xml:space="preserve"> my methods of determinin</w:t>
      </w:r>
      <w:r w:rsidR="002E3EBD">
        <w:t xml:space="preserve">g </w:t>
      </w:r>
      <w:r w:rsidR="000B7A5E">
        <w:t>connections are accurate.</w:t>
      </w:r>
    </w:p>
    <w:p w14:paraId="6C8178B8" w14:textId="3910DA28" w:rsidR="00744C17" w:rsidRDefault="00744C17" w:rsidP="007801B7">
      <w:r>
        <w:rPr>
          <w:b/>
          <w:bCs/>
        </w:rPr>
        <w:t>Bibliography</w:t>
      </w:r>
    </w:p>
    <w:p w14:paraId="70C153EC" w14:textId="28D90E6C" w:rsidR="00A52959" w:rsidRPr="00930B5F" w:rsidRDefault="00CB2296" w:rsidP="00C24991">
      <w:pPr>
        <w:pStyle w:val="NormalWeb"/>
        <w:ind w:left="720" w:hanging="720"/>
        <w:rPr>
          <w:highlight w:val="yellow"/>
        </w:rPr>
      </w:pPr>
      <w:r w:rsidRPr="00930B5F">
        <w:rPr>
          <w:highlight w:val="yellow"/>
        </w:rPr>
        <w:t>Christiansen, H.</w:t>
      </w:r>
      <w:r w:rsidR="00AC610F">
        <w:rPr>
          <w:highlight w:val="yellow"/>
        </w:rPr>
        <w:t xml:space="preserve"> </w:t>
      </w:r>
      <w:r w:rsidRPr="00930B5F">
        <w:rPr>
          <w:highlight w:val="yellow"/>
        </w:rPr>
        <w:t xml:space="preserve">M., Lin, V., Tanaka, S., </w:t>
      </w:r>
      <w:proofErr w:type="spellStart"/>
      <w:r w:rsidRPr="00930B5F">
        <w:rPr>
          <w:highlight w:val="yellow"/>
        </w:rPr>
        <w:t>Velikanov</w:t>
      </w:r>
      <w:proofErr w:type="spellEnd"/>
      <w:r w:rsidRPr="00930B5F">
        <w:rPr>
          <w:highlight w:val="yellow"/>
        </w:rPr>
        <w:t>, A., Mollet, H.</w:t>
      </w:r>
      <w:r w:rsidR="00AC610F">
        <w:rPr>
          <w:highlight w:val="yellow"/>
        </w:rPr>
        <w:t xml:space="preserve"> </w:t>
      </w:r>
      <w:r w:rsidRPr="00930B5F">
        <w:rPr>
          <w:highlight w:val="yellow"/>
        </w:rPr>
        <w:t>F., Wintner, S.</w:t>
      </w:r>
      <w:r w:rsidR="00947BD1">
        <w:rPr>
          <w:highlight w:val="yellow"/>
        </w:rPr>
        <w:t xml:space="preserve"> </w:t>
      </w:r>
      <w:r w:rsidRPr="00930B5F">
        <w:rPr>
          <w:highlight w:val="yellow"/>
        </w:rPr>
        <w:t xml:space="preserve">P., Fordham, S., Fisk, A. </w:t>
      </w:r>
      <w:r w:rsidR="00041482">
        <w:rPr>
          <w:highlight w:val="yellow"/>
        </w:rPr>
        <w:t xml:space="preserve">&amp; </w:t>
      </w:r>
      <w:r w:rsidRPr="00930B5F">
        <w:rPr>
          <w:highlight w:val="yellow"/>
        </w:rPr>
        <w:t>Hussey, N.E</w:t>
      </w:r>
      <w:r w:rsidR="00792C6A">
        <w:rPr>
          <w:highlight w:val="yellow"/>
        </w:rPr>
        <w:t>.</w:t>
      </w:r>
      <w:r w:rsidR="003628C8">
        <w:rPr>
          <w:highlight w:val="yellow"/>
        </w:rPr>
        <w:t xml:space="preserve"> (2014)</w:t>
      </w:r>
      <w:r w:rsidRPr="00930B5F">
        <w:rPr>
          <w:highlight w:val="yellow"/>
        </w:rPr>
        <w:t xml:space="preserve">. The </w:t>
      </w:r>
      <w:r w:rsidR="00470A4E">
        <w:rPr>
          <w:highlight w:val="yellow"/>
        </w:rPr>
        <w:t>l</w:t>
      </w:r>
      <w:r w:rsidRPr="00930B5F">
        <w:rPr>
          <w:highlight w:val="yellow"/>
        </w:rPr>
        <w:t xml:space="preserve">ast </w:t>
      </w:r>
      <w:r w:rsidR="00470A4E">
        <w:rPr>
          <w:highlight w:val="yellow"/>
        </w:rPr>
        <w:t>f</w:t>
      </w:r>
      <w:r w:rsidRPr="00930B5F">
        <w:rPr>
          <w:highlight w:val="yellow"/>
        </w:rPr>
        <w:t xml:space="preserve">rontier: Catch </w:t>
      </w:r>
      <w:r w:rsidR="00470A4E">
        <w:rPr>
          <w:highlight w:val="yellow"/>
        </w:rPr>
        <w:t>r</w:t>
      </w:r>
      <w:r w:rsidRPr="00930B5F">
        <w:rPr>
          <w:highlight w:val="yellow"/>
        </w:rPr>
        <w:t xml:space="preserve">ecords of </w:t>
      </w:r>
      <w:r w:rsidR="00470A4E">
        <w:rPr>
          <w:highlight w:val="yellow"/>
        </w:rPr>
        <w:t>w</w:t>
      </w:r>
      <w:r w:rsidRPr="00930B5F">
        <w:rPr>
          <w:highlight w:val="yellow"/>
        </w:rPr>
        <w:t xml:space="preserve">hite </w:t>
      </w:r>
      <w:r w:rsidR="00470A4E">
        <w:rPr>
          <w:highlight w:val="yellow"/>
        </w:rPr>
        <w:t>s</w:t>
      </w:r>
      <w:r w:rsidRPr="00930B5F">
        <w:rPr>
          <w:highlight w:val="yellow"/>
        </w:rPr>
        <w:t>harks (</w:t>
      </w:r>
      <w:proofErr w:type="spellStart"/>
      <w:r w:rsidR="00470A4E">
        <w:rPr>
          <w:highlight w:val="yellow"/>
        </w:rPr>
        <w:t>c</w:t>
      </w:r>
      <w:r w:rsidRPr="00930B5F">
        <w:rPr>
          <w:highlight w:val="yellow"/>
        </w:rPr>
        <w:t>archarodon</w:t>
      </w:r>
      <w:proofErr w:type="spellEnd"/>
      <w:r w:rsidRPr="00930B5F">
        <w:rPr>
          <w:highlight w:val="yellow"/>
        </w:rPr>
        <w:t xml:space="preserve"> carcharias) in the </w:t>
      </w:r>
      <w:r w:rsidR="00470A4E">
        <w:rPr>
          <w:highlight w:val="yellow"/>
        </w:rPr>
        <w:t>n</w:t>
      </w:r>
      <w:r w:rsidRPr="00930B5F">
        <w:rPr>
          <w:highlight w:val="yellow"/>
        </w:rPr>
        <w:t xml:space="preserve">orthwest </w:t>
      </w:r>
      <w:r w:rsidR="00470A4E">
        <w:rPr>
          <w:highlight w:val="yellow"/>
        </w:rPr>
        <w:t>p</w:t>
      </w:r>
      <w:r w:rsidRPr="00930B5F">
        <w:rPr>
          <w:highlight w:val="yellow"/>
        </w:rPr>
        <w:t xml:space="preserve">acific </w:t>
      </w:r>
      <w:r w:rsidR="00470A4E">
        <w:rPr>
          <w:highlight w:val="yellow"/>
        </w:rPr>
        <w:t>o</w:t>
      </w:r>
      <w:r w:rsidRPr="00930B5F">
        <w:rPr>
          <w:highlight w:val="yellow"/>
        </w:rPr>
        <w:t xml:space="preserve">cean </w:t>
      </w:r>
      <w:proofErr w:type="spellStart"/>
      <w:r w:rsidRPr="00930B5F">
        <w:rPr>
          <w:i/>
          <w:iCs/>
          <w:highlight w:val="yellow"/>
        </w:rPr>
        <w:t>PloS</w:t>
      </w:r>
      <w:proofErr w:type="spellEnd"/>
      <w:r w:rsidRPr="00930B5F">
        <w:rPr>
          <w:i/>
          <w:iCs/>
          <w:highlight w:val="yellow"/>
        </w:rPr>
        <w:t xml:space="preserve"> one</w:t>
      </w:r>
      <w:r w:rsidRPr="00930B5F">
        <w:rPr>
          <w:highlight w:val="yellow"/>
        </w:rPr>
        <w:t xml:space="preserve">. vol. 9. E94407. </w:t>
      </w:r>
      <w:hyperlink r:id="rId7" w:history="1">
        <w:r w:rsidRPr="00930B5F">
          <w:rPr>
            <w:rStyle w:val="Hyperlink"/>
            <w:highlight w:val="yellow"/>
          </w:rPr>
          <w:t>https://www.researchgate.</w:t>
        </w:r>
        <w:r w:rsidR="00C24E48">
          <w:rPr>
            <w:rStyle w:val="Hyperlink"/>
            <w:highlight w:val="yellow"/>
          </w:rPr>
          <w:t>cs</w:t>
        </w:r>
        <w:r w:rsidRPr="00930B5F">
          <w:rPr>
            <w:rStyle w:val="Hyperlink"/>
            <w:highlight w:val="yellow"/>
          </w:rPr>
          <w:t>net/publication/261750754_The_Last_Frontier_Catch_Records_of_White_Sharks_Carcharodon_carcharias_in_the_Northwest_Pacific_Ocean</w:t>
        </w:r>
      </w:hyperlink>
      <w:r w:rsidRPr="00930B5F">
        <w:rPr>
          <w:highlight w:val="yellow"/>
        </w:rPr>
        <w:t>.</w:t>
      </w:r>
    </w:p>
    <w:p w14:paraId="57BEA713" w14:textId="6BCFC79F" w:rsidR="00A52959" w:rsidRPr="008D5A10" w:rsidRDefault="005B7954" w:rsidP="00C24991">
      <w:pPr>
        <w:pStyle w:val="NormalWeb"/>
        <w:ind w:left="720" w:hanging="720"/>
        <w:rPr>
          <w:color w:val="212121"/>
          <w:shd w:val="clear" w:color="auto" w:fill="FFFFFF"/>
        </w:rPr>
      </w:pPr>
      <w:r w:rsidRPr="003628C8">
        <w:rPr>
          <w:color w:val="212121"/>
          <w:highlight w:val="yellow"/>
          <w:shd w:val="clear" w:color="auto" w:fill="FFFFFF"/>
        </w:rPr>
        <w:t xml:space="preserve">Curtis, T. H., McCandless, C. T., Carlson, J. K., </w:t>
      </w:r>
      <w:proofErr w:type="spellStart"/>
      <w:r w:rsidRPr="003628C8">
        <w:rPr>
          <w:color w:val="212121"/>
          <w:highlight w:val="yellow"/>
          <w:shd w:val="clear" w:color="auto" w:fill="FFFFFF"/>
        </w:rPr>
        <w:t>Skomal</w:t>
      </w:r>
      <w:proofErr w:type="spellEnd"/>
      <w:r w:rsidRPr="003628C8">
        <w:rPr>
          <w:color w:val="212121"/>
          <w:highlight w:val="yellow"/>
          <w:shd w:val="clear" w:color="auto" w:fill="FFFFFF"/>
        </w:rPr>
        <w:t xml:space="preserve">, G. B., Kohler, N. E., </w:t>
      </w:r>
      <w:proofErr w:type="spellStart"/>
      <w:r w:rsidRPr="003628C8">
        <w:rPr>
          <w:color w:val="212121"/>
          <w:highlight w:val="yellow"/>
          <w:shd w:val="clear" w:color="auto" w:fill="FFFFFF"/>
        </w:rPr>
        <w:t>Natanson</w:t>
      </w:r>
      <w:proofErr w:type="spellEnd"/>
      <w:r w:rsidRPr="003628C8">
        <w:rPr>
          <w:color w:val="212121"/>
          <w:highlight w:val="yellow"/>
          <w:shd w:val="clear" w:color="auto" w:fill="FFFFFF"/>
        </w:rPr>
        <w:t>, L. J., Burgess, G. H., Hoey, J. J. &amp; Pratt, H. L., Jr</w:t>
      </w:r>
      <w:r w:rsidR="00792C6A">
        <w:rPr>
          <w:color w:val="212121"/>
          <w:highlight w:val="yellow"/>
          <w:shd w:val="clear" w:color="auto" w:fill="FFFFFF"/>
        </w:rPr>
        <w:t>.</w:t>
      </w:r>
      <w:r w:rsidRPr="003628C8">
        <w:rPr>
          <w:color w:val="212121"/>
          <w:highlight w:val="yellow"/>
          <w:shd w:val="clear" w:color="auto" w:fill="FFFFFF"/>
        </w:rPr>
        <w:t xml:space="preserve"> (2014). Seasonal distribution and historic trends in abundance of white sharks, Carcharodon carcharias, in the western North Atlantic Ocean. </w:t>
      </w:r>
      <w:proofErr w:type="spellStart"/>
      <w:r w:rsidRPr="003628C8">
        <w:rPr>
          <w:i/>
          <w:iCs/>
          <w:color w:val="212121"/>
          <w:highlight w:val="yellow"/>
          <w:shd w:val="clear" w:color="auto" w:fill="FFFFFF"/>
        </w:rPr>
        <w:t>PloS</w:t>
      </w:r>
      <w:proofErr w:type="spellEnd"/>
      <w:r w:rsidRPr="003628C8">
        <w:rPr>
          <w:i/>
          <w:iCs/>
          <w:color w:val="212121"/>
          <w:highlight w:val="yellow"/>
          <w:shd w:val="clear" w:color="auto" w:fill="FFFFFF"/>
        </w:rPr>
        <w:t xml:space="preserve"> one</w:t>
      </w:r>
      <w:r w:rsidRPr="003628C8">
        <w:rPr>
          <w:color w:val="212121"/>
          <w:highlight w:val="yellow"/>
          <w:shd w:val="clear" w:color="auto" w:fill="FFFFFF"/>
        </w:rPr>
        <w:t>, </w:t>
      </w:r>
      <w:r w:rsidRPr="003628C8">
        <w:rPr>
          <w:i/>
          <w:iCs/>
          <w:color w:val="212121"/>
          <w:highlight w:val="yellow"/>
          <w:shd w:val="clear" w:color="auto" w:fill="FFFFFF"/>
        </w:rPr>
        <w:t>9</w:t>
      </w:r>
      <w:r w:rsidRPr="003628C8">
        <w:rPr>
          <w:color w:val="212121"/>
          <w:highlight w:val="yellow"/>
          <w:shd w:val="clear" w:color="auto" w:fill="FFFFFF"/>
        </w:rPr>
        <w:t xml:space="preserve">(6), e99240. </w:t>
      </w:r>
      <w:hyperlink r:id="rId8" w:history="1">
        <w:r w:rsidRPr="003628C8">
          <w:rPr>
            <w:rStyle w:val="Hyperlink"/>
            <w:highlight w:val="yellow"/>
            <w:shd w:val="clear" w:color="auto" w:fill="FFFFFF"/>
          </w:rPr>
          <w:t>https://doi.org/10.1371/journal.pone.0099240</w:t>
        </w:r>
      </w:hyperlink>
      <w:r w:rsidR="00A52959">
        <w:rPr>
          <w:color w:val="212121"/>
          <w:shd w:val="clear" w:color="auto" w:fill="FFFFFF"/>
        </w:rPr>
        <w:t>.</w:t>
      </w:r>
    </w:p>
    <w:p w14:paraId="3037A23D" w14:textId="65A94231" w:rsidR="00E14E7D" w:rsidRDefault="0076313F" w:rsidP="00C24991">
      <w:pPr>
        <w:pStyle w:val="NormalWeb"/>
        <w:ind w:left="720" w:hanging="720"/>
      </w:pPr>
      <w:r w:rsidRPr="0076313F">
        <w:t>Casola</w:t>
      </w:r>
      <w:r>
        <w:t>,</w:t>
      </w:r>
      <w:r w:rsidRPr="0076313F">
        <w:t xml:space="preserve"> </w:t>
      </w:r>
      <w:r w:rsidR="003B30A5">
        <w:t>W.</w:t>
      </w:r>
      <w:r w:rsidRPr="0076313F">
        <w:t xml:space="preserve"> R., Beall</w:t>
      </w:r>
      <w:r>
        <w:t>,</w:t>
      </w:r>
      <w:r w:rsidRPr="0076313F">
        <w:t xml:space="preserve"> </w:t>
      </w:r>
      <w:r w:rsidR="003B30A5">
        <w:t>J.</w:t>
      </w:r>
      <w:r w:rsidRPr="0076313F">
        <w:t xml:space="preserve"> M., Peterson</w:t>
      </w:r>
      <w:r w:rsidR="00A10304">
        <w:t>,</w:t>
      </w:r>
      <w:r w:rsidRPr="0076313F">
        <w:t xml:space="preserve"> M. </w:t>
      </w:r>
      <w:r w:rsidR="003B30A5">
        <w:t>N.</w:t>
      </w:r>
      <w:r w:rsidRPr="0076313F">
        <w:t>, Larson</w:t>
      </w:r>
      <w:r w:rsidR="00A10304">
        <w:t>,</w:t>
      </w:r>
      <w:r w:rsidRPr="0076313F">
        <w:t xml:space="preserve"> </w:t>
      </w:r>
      <w:r w:rsidR="003B30A5">
        <w:t>L.</w:t>
      </w:r>
      <w:r w:rsidRPr="0076313F">
        <w:t xml:space="preserve"> R.</w:t>
      </w:r>
      <w:r w:rsidR="00A10304">
        <w:t xml:space="preserve"> &amp;</w:t>
      </w:r>
      <w:r w:rsidRPr="0076313F">
        <w:t xml:space="preserve"> Price</w:t>
      </w:r>
      <w:r w:rsidR="00A10304">
        <w:t>,</w:t>
      </w:r>
      <w:r w:rsidRPr="0076313F">
        <w:t xml:space="preserve"> </w:t>
      </w:r>
      <w:r w:rsidR="003B30A5">
        <w:t>C.</w:t>
      </w:r>
      <w:r w:rsidRPr="0076313F">
        <w:t xml:space="preserve"> S.</w:t>
      </w:r>
      <w:r w:rsidR="00A10304">
        <w:t xml:space="preserve"> (</w:t>
      </w:r>
      <w:r w:rsidR="00B06443">
        <w:t xml:space="preserve">2022). </w:t>
      </w:r>
      <w:r w:rsidR="00B06443" w:rsidRPr="00B06443">
        <w:t>Influence of social media on fear of sharks, perceptions of intentionality associated with shark bites, and shark management preferences</w:t>
      </w:r>
      <w:r w:rsidR="00B06443">
        <w:t xml:space="preserve">. </w:t>
      </w:r>
      <w:r w:rsidR="001A4E2F">
        <w:rPr>
          <w:i/>
          <w:iCs/>
        </w:rPr>
        <w:t>Frontiers in Communication</w:t>
      </w:r>
      <w:r w:rsidR="00EF6199">
        <w:t>, vol. 7</w:t>
      </w:r>
      <w:r w:rsidR="001A4E2F">
        <w:t>.</w:t>
      </w:r>
      <w:r w:rsidR="00EF6199">
        <w:t xml:space="preserve"> </w:t>
      </w:r>
      <w:hyperlink r:id="rId9" w:history="1">
        <w:r w:rsidR="007559D5" w:rsidRPr="007559D5">
          <w:rPr>
            <w:rStyle w:val="Hyperlink"/>
          </w:rPr>
          <w:t>https://doi.org/10</w:t>
        </w:r>
        <w:r w:rsidR="007559D5" w:rsidRPr="007559D5">
          <w:rPr>
            <w:rStyle w:val="Hyperlink"/>
          </w:rPr>
          <w:t>.</w:t>
        </w:r>
        <w:r w:rsidR="007559D5" w:rsidRPr="007559D5">
          <w:rPr>
            <w:rStyle w:val="Hyperlink"/>
          </w:rPr>
          <w:t>3389/fcomm.2022.1033347</w:t>
        </w:r>
      </w:hyperlink>
      <w:r w:rsidR="007559D5">
        <w:t>.</w:t>
      </w:r>
      <w:r w:rsidR="006B00E7">
        <w:t xml:space="preserve"> (</w:t>
      </w:r>
      <w:hyperlink r:id="rId10" w:history="1">
        <w:r w:rsidR="006B00E7" w:rsidRPr="00FE62AF">
          <w:rPr>
            <w:rStyle w:val="Hyperlink"/>
          </w:rPr>
          <w:t>https://www.frontiersin.org/articles/10.3389/fcomm.2022.1033347/full</w:t>
        </w:r>
      </w:hyperlink>
      <w:r w:rsidR="006B00E7">
        <w:t>)</w:t>
      </w:r>
    </w:p>
    <w:p w14:paraId="5E7FF8CC" w14:textId="3F226652" w:rsidR="00914CDE" w:rsidRPr="001A4E2F" w:rsidRDefault="00914CDE" w:rsidP="00914CDE">
      <w:pPr>
        <w:pStyle w:val="NormalWeb"/>
        <w:ind w:left="567" w:hanging="567"/>
      </w:pPr>
      <w:r>
        <w:lastRenderedPageBreak/>
        <w:t xml:space="preserve">Castro, J. I., Woodley, C. M., &amp; </w:t>
      </w:r>
      <w:proofErr w:type="spellStart"/>
      <w:r>
        <w:t>Brudek</w:t>
      </w:r>
      <w:proofErr w:type="spellEnd"/>
      <w:r>
        <w:t xml:space="preserve">, R. L. (1999). </w:t>
      </w:r>
      <w:r>
        <w:rPr>
          <w:i/>
          <w:iCs/>
        </w:rPr>
        <w:t>A Preliminary Evaluation of the Status of Shark Species</w:t>
      </w:r>
      <w:r>
        <w:t>. Food and Agriculture Organization of the United Nations.</w:t>
      </w:r>
    </w:p>
    <w:p w14:paraId="3501A196" w14:textId="09056D1D" w:rsidR="00A52959" w:rsidRDefault="00E272B7" w:rsidP="00C24991">
      <w:pPr>
        <w:pStyle w:val="NormalWeb"/>
        <w:ind w:left="720" w:hanging="720"/>
      </w:pPr>
      <w:r>
        <w:t xml:space="preserve">Davis, E. &amp; Ries, B. (2019, July 28). </w:t>
      </w:r>
      <w:r>
        <w:rPr>
          <w:i/>
          <w:iCs/>
        </w:rPr>
        <w:t xml:space="preserve">Stop sweating the </w:t>
      </w:r>
      <w:r w:rsidR="00226830">
        <w:rPr>
          <w:i/>
          <w:iCs/>
        </w:rPr>
        <w:t>g</w:t>
      </w:r>
      <w:r>
        <w:rPr>
          <w:i/>
          <w:iCs/>
        </w:rPr>
        <w:t xml:space="preserve">reat </w:t>
      </w:r>
      <w:r w:rsidR="00226830">
        <w:rPr>
          <w:i/>
          <w:iCs/>
        </w:rPr>
        <w:t>w</w:t>
      </w:r>
      <w:r>
        <w:rPr>
          <w:i/>
          <w:iCs/>
        </w:rPr>
        <w:t xml:space="preserve">hite </w:t>
      </w:r>
      <w:r w:rsidR="00226830">
        <w:rPr>
          <w:i/>
          <w:iCs/>
        </w:rPr>
        <w:t>s</w:t>
      </w:r>
      <w:r>
        <w:rPr>
          <w:i/>
          <w:iCs/>
        </w:rPr>
        <w:t>hark. here’s the one you should really be worried about</w:t>
      </w:r>
      <w:r>
        <w:t xml:space="preserve">. CNN. </w:t>
      </w:r>
      <w:hyperlink r:id="rId11" w:history="1">
        <w:r w:rsidRPr="00303C5D">
          <w:rPr>
            <w:rStyle w:val="Hyperlink"/>
          </w:rPr>
          <w:t>http://www.cnn.com/2019/07/28/us/shark-week-bull-shark-trnd/index.html</w:t>
        </w:r>
      </w:hyperlink>
      <w:r w:rsidR="00A52959">
        <w:t>.</w:t>
      </w:r>
    </w:p>
    <w:p w14:paraId="3BCEF765" w14:textId="77FC5068" w:rsidR="00CF4FF4" w:rsidRDefault="00CF4FF4" w:rsidP="00C24991">
      <w:pPr>
        <w:pStyle w:val="NormalWeb"/>
        <w:ind w:left="720" w:hanging="720"/>
      </w:pPr>
      <w:r>
        <w:t xml:space="preserve">Feldman, D. (2020, August 11). </w:t>
      </w:r>
      <w:r>
        <w:rPr>
          <w:i/>
          <w:iCs/>
        </w:rPr>
        <w:t>Shark Week 2020: How the pandemic added to this year’s programming</w:t>
      </w:r>
      <w:r>
        <w:t xml:space="preserve">. Forbes. </w:t>
      </w:r>
      <w:hyperlink r:id="rId12" w:history="1">
        <w:r w:rsidR="00405241" w:rsidRPr="00303C5D">
          <w:rPr>
            <w:rStyle w:val="Hyperlink"/>
          </w:rPr>
          <w:t>http://www.forbes.com/sites/danafeldman/2020/08/10/shark-week-2020-expert-shares-5-ways-the-pandemic-is-impacting-sharks/?sh=47ae92833513</w:t>
        </w:r>
      </w:hyperlink>
      <w:r w:rsidR="00405241">
        <w:t>.</w:t>
      </w:r>
    </w:p>
    <w:p w14:paraId="6D4CE64C" w14:textId="70088C2E" w:rsidR="00C24991" w:rsidRPr="00C24991" w:rsidRDefault="00674AA7" w:rsidP="00C24991">
      <w:pPr>
        <w:spacing w:after="0" w:line="240" w:lineRule="auto"/>
        <w:ind w:left="720" w:hanging="720"/>
        <w:rPr>
          <w:rFonts w:eastAsia="Times New Roman"/>
          <w:kern w:val="0"/>
          <w14:ligatures w14:val="none"/>
        </w:rPr>
      </w:pPr>
      <w:r w:rsidRPr="00674AA7">
        <w:rPr>
          <w:rFonts w:eastAsia="Times New Roman"/>
          <w:kern w:val="0"/>
          <w14:ligatures w14:val="none"/>
        </w:rPr>
        <w:t xml:space="preserve">Francis, B. (2012). BEFORE AND AFTER “JAWS”: CHANGING REPRESENTATIONS OF SHARK ATTACKS. </w:t>
      </w:r>
      <w:r w:rsidRPr="00674AA7">
        <w:rPr>
          <w:rFonts w:eastAsia="Times New Roman"/>
          <w:i/>
          <w:iCs/>
          <w:kern w:val="0"/>
          <w14:ligatures w14:val="none"/>
        </w:rPr>
        <w:t>The Great Circle</w:t>
      </w:r>
      <w:r w:rsidRPr="00674AA7">
        <w:rPr>
          <w:rFonts w:eastAsia="Times New Roman"/>
          <w:kern w:val="0"/>
          <w14:ligatures w14:val="none"/>
        </w:rPr>
        <w:t xml:space="preserve">, </w:t>
      </w:r>
      <w:r w:rsidRPr="00674AA7">
        <w:rPr>
          <w:rFonts w:eastAsia="Times New Roman"/>
          <w:i/>
          <w:iCs/>
          <w:kern w:val="0"/>
          <w14:ligatures w14:val="none"/>
        </w:rPr>
        <w:t>34</w:t>
      </w:r>
      <w:r w:rsidRPr="00674AA7">
        <w:rPr>
          <w:rFonts w:eastAsia="Times New Roman"/>
          <w:kern w:val="0"/>
          <w14:ligatures w14:val="none"/>
        </w:rPr>
        <w:t xml:space="preserve">(2), 44–64. </w:t>
      </w:r>
      <w:hyperlink r:id="rId13" w:history="1">
        <w:r w:rsidRPr="00674AA7">
          <w:rPr>
            <w:rStyle w:val="Hyperlink"/>
            <w:rFonts w:eastAsia="Times New Roman"/>
            <w:kern w:val="0"/>
            <w14:ligatures w14:val="none"/>
          </w:rPr>
          <w:t>http://www.jstor.org/stable/23622226</w:t>
        </w:r>
      </w:hyperlink>
      <w:r>
        <w:rPr>
          <w:rFonts w:eastAsia="Times New Roman"/>
          <w:kern w:val="0"/>
          <w14:ligatures w14:val="none"/>
        </w:rPr>
        <w:t>.</w:t>
      </w:r>
    </w:p>
    <w:p w14:paraId="362BB96F" w14:textId="74E38C64" w:rsidR="00AD40EB" w:rsidRPr="002A1FAB" w:rsidRDefault="00C24991" w:rsidP="00C24991">
      <w:pPr>
        <w:pStyle w:val="NormalWeb"/>
        <w:ind w:left="720" w:hanging="720"/>
      </w:pPr>
      <w:r>
        <w:t xml:space="preserve">H. Malcolm, B. D. Bruce </w:t>
      </w:r>
      <w:r>
        <w:t>&amp;</w:t>
      </w:r>
      <w:r>
        <w:t xml:space="preserve"> J. D. Stevens</w:t>
      </w:r>
      <w:r>
        <w:t xml:space="preserve">. (2001, September). </w:t>
      </w:r>
      <w:r w:rsidR="00C9071E">
        <w:t xml:space="preserve">A Review of the Biology and Status of White Sharks in Australian Waters. </w:t>
      </w:r>
      <w:r w:rsidR="002A1FAB">
        <w:rPr>
          <w:i/>
          <w:iCs/>
        </w:rPr>
        <w:t>CSIRO Marine Research, Hobart</w:t>
      </w:r>
      <w:r w:rsidR="002A1FAB">
        <w:t>.</w:t>
      </w:r>
      <w:r w:rsidR="00A17B1B">
        <w:t xml:space="preserve"> </w:t>
      </w:r>
      <w:hyperlink r:id="rId14" w:history="1">
        <w:r w:rsidR="00A17B1B" w:rsidRPr="00FE62AF">
          <w:rPr>
            <w:rStyle w:val="Hyperlink"/>
          </w:rPr>
          <w:t>https://publications.csiro.au/rpr/download?pid=procite:1d0d13e5-7a60-4e65-be78-636e6f2dd22e&amp;dsid=DS1</w:t>
        </w:r>
      </w:hyperlink>
      <w:r w:rsidR="00A17B1B">
        <w:t>.</w:t>
      </w:r>
    </w:p>
    <w:p w14:paraId="466BC35E" w14:textId="358B2589" w:rsidR="00A52959" w:rsidRDefault="00405241" w:rsidP="00C24991">
      <w:pPr>
        <w:pStyle w:val="NormalWeb"/>
        <w:ind w:left="720" w:hanging="720"/>
      </w:pPr>
      <w:r>
        <w:rPr>
          <w:i/>
          <w:iCs/>
        </w:rPr>
        <w:t>Juvenile white shark behavior and biology</w:t>
      </w:r>
      <w:r>
        <w:t xml:space="preserve">. </w:t>
      </w:r>
      <w:r w:rsidR="00E95B32">
        <w:t>CSU Long Beach</w:t>
      </w:r>
      <w:r w:rsidR="00BF0469">
        <w:t xml:space="preserve"> Shark Lab</w:t>
      </w:r>
      <w:r>
        <w:t xml:space="preserve">. (2022, June 17). </w:t>
      </w:r>
      <w:hyperlink r:id="rId15" w:history="1">
        <w:r w:rsidRPr="00303C5D">
          <w:rPr>
            <w:rStyle w:val="Hyperlink"/>
          </w:rPr>
          <w:t>http://www.csulb.edu/shark-lab/juvenile-white-shark-behavior-and-biology</w:t>
        </w:r>
      </w:hyperlink>
      <w:r>
        <w:t>.</w:t>
      </w:r>
    </w:p>
    <w:p w14:paraId="48148016" w14:textId="1114CB96" w:rsidR="00A52959" w:rsidRDefault="00485C36" w:rsidP="00C24991">
      <w:pPr>
        <w:pStyle w:val="NormalWeb"/>
        <w:ind w:left="720" w:hanging="720"/>
      </w:pPr>
      <w:r w:rsidRPr="00930B5F">
        <w:rPr>
          <w:highlight w:val="yellow"/>
        </w:rPr>
        <w:t>Kanive, P.</w:t>
      </w:r>
      <w:r w:rsidR="00CE3EC6">
        <w:rPr>
          <w:highlight w:val="yellow"/>
        </w:rPr>
        <w:t xml:space="preserve"> </w:t>
      </w:r>
      <w:r w:rsidRPr="00930B5F">
        <w:rPr>
          <w:highlight w:val="yellow"/>
        </w:rPr>
        <w:t>E., Rotella, J.</w:t>
      </w:r>
      <w:r w:rsidR="00CE3EC6">
        <w:rPr>
          <w:highlight w:val="yellow"/>
        </w:rPr>
        <w:t xml:space="preserve"> </w:t>
      </w:r>
      <w:r w:rsidRPr="00930B5F">
        <w:rPr>
          <w:highlight w:val="yellow"/>
        </w:rPr>
        <w:t>J., Chapple, T.</w:t>
      </w:r>
      <w:r w:rsidR="00CE3EC6">
        <w:rPr>
          <w:highlight w:val="yellow"/>
        </w:rPr>
        <w:t xml:space="preserve"> </w:t>
      </w:r>
      <w:r w:rsidRPr="00930B5F">
        <w:rPr>
          <w:highlight w:val="yellow"/>
        </w:rPr>
        <w:t>K., Anderson, S.</w:t>
      </w:r>
      <w:r w:rsidR="00CE3EC6">
        <w:rPr>
          <w:highlight w:val="yellow"/>
        </w:rPr>
        <w:t xml:space="preserve"> </w:t>
      </w:r>
      <w:r w:rsidRPr="00930B5F">
        <w:rPr>
          <w:highlight w:val="yellow"/>
        </w:rPr>
        <w:t>D., White, T.</w:t>
      </w:r>
      <w:r w:rsidR="00CE3EC6">
        <w:rPr>
          <w:highlight w:val="yellow"/>
        </w:rPr>
        <w:t xml:space="preserve"> </w:t>
      </w:r>
      <w:r w:rsidRPr="00930B5F">
        <w:rPr>
          <w:highlight w:val="yellow"/>
        </w:rPr>
        <w:t>D., Block, B.</w:t>
      </w:r>
      <w:r w:rsidR="00CE3EC6">
        <w:rPr>
          <w:highlight w:val="yellow"/>
        </w:rPr>
        <w:t xml:space="preserve"> </w:t>
      </w:r>
      <w:r w:rsidRPr="00930B5F">
        <w:rPr>
          <w:highlight w:val="yellow"/>
        </w:rPr>
        <w:t xml:space="preserve">A. </w:t>
      </w:r>
      <w:r w:rsidR="00016B16">
        <w:rPr>
          <w:highlight w:val="yellow"/>
        </w:rPr>
        <w:t xml:space="preserve">&amp; </w:t>
      </w:r>
      <w:r w:rsidRPr="00930B5F">
        <w:rPr>
          <w:highlight w:val="yellow"/>
        </w:rPr>
        <w:t>Jorgensen, S.</w:t>
      </w:r>
      <w:r w:rsidR="00CE3EC6">
        <w:rPr>
          <w:highlight w:val="yellow"/>
        </w:rPr>
        <w:t xml:space="preserve"> </w:t>
      </w:r>
      <w:r w:rsidRPr="00930B5F">
        <w:rPr>
          <w:highlight w:val="yellow"/>
        </w:rPr>
        <w:t xml:space="preserve">J. </w:t>
      </w:r>
      <w:r w:rsidR="00E628AA">
        <w:rPr>
          <w:highlight w:val="yellow"/>
        </w:rPr>
        <w:t xml:space="preserve">(2021, May). </w:t>
      </w:r>
      <w:r w:rsidRPr="00930B5F">
        <w:rPr>
          <w:highlight w:val="yellow"/>
        </w:rPr>
        <w:t xml:space="preserve">Estimates of regional annual abundance and population growth rates of white sharks off central California. </w:t>
      </w:r>
      <w:r w:rsidRPr="00930B5F">
        <w:rPr>
          <w:i/>
          <w:iCs/>
          <w:highlight w:val="yellow"/>
        </w:rPr>
        <w:t>Biological Conservation</w:t>
      </w:r>
      <w:r w:rsidRPr="00930B5F">
        <w:rPr>
          <w:highlight w:val="yellow"/>
        </w:rPr>
        <w:t xml:space="preserve">, vol. 257, 2021, 109104. ISSN 0006-3207, </w:t>
      </w:r>
      <w:hyperlink r:id="rId16" w:history="1">
        <w:r w:rsidRPr="00930B5F">
          <w:rPr>
            <w:rStyle w:val="Hyperlink"/>
            <w:highlight w:val="yellow"/>
          </w:rPr>
          <w:t>https://doi.org/10.1016/j.biocon.2021.109104</w:t>
        </w:r>
      </w:hyperlink>
      <w:r w:rsidRPr="00930B5F">
        <w:rPr>
          <w:highlight w:val="yellow"/>
        </w:rPr>
        <w:t>. (</w:t>
      </w:r>
      <w:hyperlink r:id="rId17" w:history="1">
        <w:r w:rsidRPr="00930B5F">
          <w:rPr>
            <w:rStyle w:val="Hyperlink"/>
            <w:highlight w:val="yellow"/>
          </w:rPr>
          <w:t>https://www.sciencedirect.com/science/article/pii/S0006320721001567</w:t>
        </w:r>
      </w:hyperlink>
      <w:r w:rsidRPr="00930B5F">
        <w:rPr>
          <w:highlight w:val="yellow"/>
        </w:rPr>
        <w:t>)</w:t>
      </w:r>
    </w:p>
    <w:p w14:paraId="0E494343" w14:textId="4E96B204" w:rsidR="00A52959" w:rsidRPr="00E63EB5" w:rsidRDefault="00E63EB5" w:rsidP="00C24991">
      <w:pPr>
        <w:pStyle w:val="NormalWeb"/>
        <w:ind w:left="720" w:hanging="720"/>
        <w:rPr>
          <w:color w:val="232323"/>
          <w:shd w:val="clear" w:color="auto" w:fill="FFFFFF"/>
        </w:rPr>
      </w:pPr>
      <w:r w:rsidRPr="00E63EB5">
        <w:rPr>
          <w:color w:val="232323"/>
          <w:shd w:val="clear" w:color="auto" w:fill="FFFFFF"/>
        </w:rPr>
        <w:t>Levine, M., Collier, R.</w:t>
      </w:r>
      <w:r w:rsidR="000661CF">
        <w:rPr>
          <w:color w:val="232323"/>
          <w:shd w:val="clear" w:color="auto" w:fill="FFFFFF"/>
        </w:rPr>
        <w:t xml:space="preserve"> S.</w:t>
      </w:r>
      <w:r w:rsidRPr="00E63EB5">
        <w:rPr>
          <w:color w:val="232323"/>
          <w:shd w:val="clear" w:color="auto" w:fill="FFFFFF"/>
        </w:rPr>
        <w:t xml:space="preserve">, Ritter, E., Fouda, M. </w:t>
      </w:r>
      <w:r w:rsidR="000661CF">
        <w:rPr>
          <w:color w:val="232323"/>
          <w:shd w:val="clear" w:color="auto" w:fill="FFFFFF"/>
        </w:rPr>
        <w:t>&amp;</w:t>
      </w:r>
      <w:r w:rsidRPr="00E63EB5">
        <w:rPr>
          <w:color w:val="232323"/>
          <w:shd w:val="clear" w:color="auto" w:fill="FFFFFF"/>
        </w:rPr>
        <w:t xml:space="preserve"> Canabal, V. (2014)</w:t>
      </w:r>
      <w:r w:rsidR="00BF0469">
        <w:rPr>
          <w:color w:val="232323"/>
          <w:shd w:val="clear" w:color="auto" w:fill="FFFFFF"/>
        </w:rPr>
        <w:t>.</w:t>
      </w:r>
      <w:r w:rsidRPr="00E63EB5">
        <w:rPr>
          <w:color w:val="232323"/>
          <w:shd w:val="clear" w:color="auto" w:fill="FFFFFF"/>
        </w:rPr>
        <w:t xml:space="preserve"> </w:t>
      </w:r>
      <w:r w:rsidRPr="00BF0469">
        <w:rPr>
          <w:color w:val="232323"/>
          <w:shd w:val="clear" w:color="auto" w:fill="FFFFFF"/>
        </w:rPr>
        <w:t>Shark</w:t>
      </w:r>
      <w:r w:rsidR="00BF0469" w:rsidRPr="00BF0469">
        <w:rPr>
          <w:color w:val="232323"/>
          <w:shd w:val="clear" w:color="auto" w:fill="FFFFFF"/>
        </w:rPr>
        <w:t xml:space="preserve"> c</w:t>
      </w:r>
      <w:r w:rsidRPr="00BF0469">
        <w:rPr>
          <w:color w:val="232323"/>
          <w:shd w:val="clear" w:color="auto" w:fill="FFFFFF"/>
        </w:rPr>
        <w:t xml:space="preserve">ognition and a </w:t>
      </w:r>
      <w:r w:rsidR="00BF0469" w:rsidRPr="00BF0469">
        <w:rPr>
          <w:color w:val="232323"/>
          <w:shd w:val="clear" w:color="auto" w:fill="FFFFFF"/>
        </w:rPr>
        <w:t>h</w:t>
      </w:r>
      <w:r w:rsidRPr="00BF0469">
        <w:rPr>
          <w:color w:val="232323"/>
          <w:shd w:val="clear" w:color="auto" w:fill="FFFFFF"/>
        </w:rPr>
        <w:t xml:space="preserve">uman </w:t>
      </w:r>
      <w:r w:rsidR="00BF0469" w:rsidRPr="00BF0469">
        <w:rPr>
          <w:color w:val="232323"/>
          <w:shd w:val="clear" w:color="auto" w:fill="FFFFFF"/>
        </w:rPr>
        <w:t>m</w:t>
      </w:r>
      <w:r w:rsidRPr="00BF0469">
        <w:rPr>
          <w:color w:val="232323"/>
          <w:shd w:val="clear" w:color="auto" w:fill="FFFFFF"/>
        </w:rPr>
        <w:t xml:space="preserve">ediated </w:t>
      </w:r>
      <w:r w:rsidR="00BF0469" w:rsidRPr="00BF0469">
        <w:rPr>
          <w:color w:val="232323"/>
          <w:shd w:val="clear" w:color="auto" w:fill="FFFFFF"/>
        </w:rPr>
        <w:t>d</w:t>
      </w:r>
      <w:r w:rsidRPr="00BF0469">
        <w:rPr>
          <w:color w:val="232323"/>
          <w:shd w:val="clear" w:color="auto" w:fill="FFFFFF"/>
        </w:rPr>
        <w:t xml:space="preserve">river of a </w:t>
      </w:r>
      <w:r w:rsidR="00BF0469" w:rsidRPr="00BF0469">
        <w:rPr>
          <w:color w:val="232323"/>
          <w:shd w:val="clear" w:color="auto" w:fill="FFFFFF"/>
        </w:rPr>
        <w:t>s</w:t>
      </w:r>
      <w:r w:rsidRPr="00BF0469">
        <w:rPr>
          <w:color w:val="232323"/>
          <w:shd w:val="clear" w:color="auto" w:fill="FFFFFF"/>
        </w:rPr>
        <w:t xml:space="preserve">pate of </w:t>
      </w:r>
      <w:r w:rsidR="00BF0469" w:rsidRPr="00BF0469">
        <w:rPr>
          <w:color w:val="232323"/>
          <w:shd w:val="clear" w:color="auto" w:fill="FFFFFF"/>
        </w:rPr>
        <w:t>s</w:t>
      </w:r>
      <w:r w:rsidRPr="00BF0469">
        <w:rPr>
          <w:color w:val="232323"/>
          <w:shd w:val="clear" w:color="auto" w:fill="FFFFFF"/>
        </w:rPr>
        <w:t xml:space="preserve">hark </w:t>
      </w:r>
      <w:r w:rsidR="00BF0469" w:rsidRPr="00BF0469">
        <w:rPr>
          <w:color w:val="232323"/>
          <w:shd w:val="clear" w:color="auto" w:fill="FFFFFF"/>
        </w:rPr>
        <w:t>a</w:t>
      </w:r>
      <w:r w:rsidRPr="00BF0469">
        <w:rPr>
          <w:color w:val="232323"/>
          <w:shd w:val="clear" w:color="auto" w:fill="FFFFFF"/>
        </w:rPr>
        <w:t>ttacks</w:t>
      </w:r>
      <w:r w:rsidRPr="00E63EB5">
        <w:rPr>
          <w:color w:val="232323"/>
          <w:shd w:val="clear" w:color="auto" w:fill="FFFFFF"/>
        </w:rPr>
        <w:t>. </w:t>
      </w:r>
      <w:r w:rsidRPr="00E63EB5">
        <w:rPr>
          <w:i/>
          <w:iCs/>
          <w:color w:val="232323"/>
          <w:shd w:val="clear" w:color="auto" w:fill="FFFFFF"/>
        </w:rPr>
        <w:t>Open Journal of Animal Sciences</w:t>
      </w:r>
      <w:r w:rsidRPr="00E63EB5">
        <w:rPr>
          <w:color w:val="232323"/>
          <w:shd w:val="clear" w:color="auto" w:fill="FFFFFF"/>
        </w:rPr>
        <w:t>, </w:t>
      </w:r>
      <w:r w:rsidRPr="00D6570E">
        <w:rPr>
          <w:color w:val="232323"/>
          <w:shd w:val="clear" w:color="auto" w:fill="FFFFFF"/>
        </w:rPr>
        <w:t>4</w:t>
      </w:r>
      <w:r w:rsidRPr="00E63EB5">
        <w:rPr>
          <w:color w:val="232323"/>
          <w:shd w:val="clear" w:color="auto" w:fill="FFFFFF"/>
        </w:rPr>
        <w:t xml:space="preserve">, 263-269. </w:t>
      </w:r>
      <w:proofErr w:type="spellStart"/>
      <w:r w:rsidRPr="00E63EB5">
        <w:rPr>
          <w:color w:val="232323"/>
          <w:shd w:val="clear" w:color="auto" w:fill="FFFFFF"/>
        </w:rPr>
        <w:t>doi</w:t>
      </w:r>
      <w:proofErr w:type="spellEnd"/>
      <w:r w:rsidRPr="00E63EB5">
        <w:rPr>
          <w:color w:val="232323"/>
          <w:shd w:val="clear" w:color="auto" w:fill="FFFFFF"/>
        </w:rPr>
        <w:t>: </w:t>
      </w:r>
      <w:hyperlink r:id="rId18" w:tgtFrame="_blank" w:history="1">
        <w:r w:rsidRPr="00E63EB5">
          <w:rPr>
            <w:rStyle w:val="Hyperlink"/>
            <w:color w:val="0B4FA7"/>
            <w:shd w:val="clear" w:color="auto" w:fill="FFFFFF"/>
          </w:rPr>
          <w:t>10.4236/ojas.2014.45033</w:t>
        </w:r>
      </w:hyperlink>
      <w:r w:rsidRPr="00E63EB5">
        <w:rPr>
          <w:color w:val="232323"/>
          <w:shd w:val="clear" w:color="auto" w:fill="FFFFFF"/>
        </w:rPr>
        <w:t>.</w:t>
      </w:r>
    </w:p>
    <w:p w14:paraId="5C56B3D6" w14:textId="171E0564" w:rsidR="00274C5F" w:rsidRPr="004B30DA" w:rsidRDefault="00274C5F" w:rsidP="00C24991">
      <w:pPr>
        <w:pStyle w:val="nova-legacy-e-listitem"/>
        <w:shd w:val="clear" w:color="auto" w:fill="FFFFFF"/>
        <w:ind w:left="720" w:hanging="720"/>
        <w:rPr>
          <w:rFonts w:ascii="Roboto" w:hAnsi="Roboto"/>
          <w:color w:val="555555"/>
          <w:sz w:val="21"/>
          <w:szCs w:val="21"/>
        </w:rPr>
      </w:pPr>
      <w:r w:rsidRPr="00930B5F">
        <w:rPr>
          <w:highlight w:val="yellow"/>
        </w:rPr>
        <w:t>Lowe, C.G., Blasius, M., Mason, E.J., Mason, T., Lowe, G.G.</w:t>
      </w:r>
      <w:r w:rsidR="00016B16">
        <w:rPr>
          <w:highlight w:val="yellow"/>
        </w:rPr>
        <w:t xml:space="preserve"> &amp;</w:t>
      </w:r>
      <w:r w:rsidRPr="00930B5F">
        <w:rPr>
          <w:highlight w:val="yellow"/>
        </w:rPr>
        <w:t xml:space="preserve"> O’Sullivan, J.</w:t>
      </w:r>
      <w:r w:rsidR="006E59E3">
        <w:rPr>
          <w:highlight w:val="yellow"/>
        </w:rPr>
        <w:t xml:space="preserve"> (2012).</w:t>
      </w:r>
      <w:r w:rsidRPr="00930B5F">
        <w:rPr>
          <w:highlight w:val="yellow"/>
        </w:rPr>
        <w:t xml:space="preserve"> Historic </w:t>
      </w:r>
      <w:r w:rsidR="00226830">
        <w:rPr>
          <w:highlight w:val="yellow"/>
        </w:rPr>
        <w:t>f</w:t>
      </w:r>
      <w:r w:rsidRPr="00930B5F">
        <w:rPr>
          <w:highlight w:val="yellow"/>
        </w:rPr>
        <w:t xml:space="preserve">ishery </w:t>
      </w:r>
      <w:r w:rsidR="00226830">
        <w:rPr>
          <w:highlight w:val="yellow"/>
        </w:rPr>
        <w:t>i</w:t>
      </w:r>
      <w:r w:rsidRPr="00930B5F">
        <w:rPr>
          <w:highlight w:val="yellow"/>
        </w:rPr>
        <w:t xml:space="preserve">nteractions with </w:t>
      </w:r>
      <w:r w:rsidR="00226830">
        <w:rPr>
          <w:highlight w:val="yellow"/>
        </w:rPr>
        <w:t>w</w:t>
      </w:r>
      <w:r w:rsidRPr="00930B5F">
        <w:rPr>
          <w:highlight w:val="yellow"/>
        </w:rPr>
        <w:t xml:space="preserve">hite </w:t>
      </w:r>
      <w:r w:rsidR="00226830">
        <w:rPr>
          <w:highlight w:val="yellow"/>
        </w:rPr>
        <w:t>s</w:t>
      </w:r>
      <w:r w:rsidRPr="00930B5F">
        <w:rPr>
          <w:highlight w:val="yellow"/>
        </w:rPr>
        <w:t xml:space="preserve">harks in the </w:t>
      </w:r>
      <w:r w:rsidR="00226830">
        <w:rPr>
          <w:highlight w:val="yellow"/>
        </w:rPr>
        <w:t>s</w:t>
      </w:r>
      <w:r w:rsidRPr="00930B5F">
        <w:rPr>
          <w:highlight w:val="yellow"/>
        </w:rPr>
        <w:t xml:space="preserve">outhern California </w:t>
      </w:r>
      <w:r w:rsidR="00226830">
        <w:rPr>
          <w:highlight w:val="yellow"/>
        </w:rPr>
        <w:t>b</w:t>
      </w:r>
      <w:r w:rsidRPr="00930B5F">
        <w:rPr>
          <w:highlight w:val="yellow"/>
        </w:rPr>
        <w:t>ight.</w:t>
      </w:r>
      <w:r w:rsidR="004B30DA">
        <w:rPr>
          <w:highlight w:val="yellow"/>
        </w:rPr>
        <w:t xml:space="preserve"> </w:t>
      </w:r>
      <w:r w:rsidR="004B30DA" w:rsidRPr="004B30DA">
        <w:rPr>
          <w:i/>
          <w:iCs/>
          <w:highlight w:val="yellow"/>
        </w:rPr>
        <w:t>Global Perspectives on the Biology and Life History of the White Shark</w:t>
      </w:r>
      <w:r w:rsidR="004B30DA">
        <w:rPr>
          <w:highlight w:val="yellow"/>
        </w:rPr>
        <w:t>,</w:t>
      </w:r>
      <w:r w:rsidRPr="004B30DA">
        <w:rPr>
          <w:highlight w:val="yellow"/>
        </w:rPr>
        <w:t xml:space="preserve"> pp. 169-186. </w:t>
      </w:r>
      <w:hyperlink r:id="rId19" w:history="1">
        <w:r w:rsidRPr="004B30DA">
          <w:rPr>
            <w:rStyle w:val="Hyperlink"/>
            <w:highlight w:val="yellow"/>
          </w:rPr>
          <w:t>https://www.researchgate.net/publication/285259322_Historic_Fishery_Interactions_with_White_Sharks_in_the_Southern_California_Bight</w:t>
        </w:r>
      </w:hyperlink>
      <w:r w:rsidRPr="004B30DA">
        <w:rPr>
          <w:highlight w:val="yellow"/>
        </w:rPr>
        <w:t>.</w:t>
      </w:r>
    </w:p>
    <w:p w14:paraId="35A6050B" w14:textId="1DF81F64" w:rsidR="00274C5F" w:rsidRDefault="00274C5F" w:rsidP="00C24991">
      <w:pPr>
        <w:pStyle w:val="NormalWeb"/>
        <w:ind w:left="720" w:hanging="720"/>
      </w:pPr>
      <w:r w:rsidRPr="008B2DB7">
        <w:rPr>
          <w:rStyle w:val="author"/>
          <w:color w:val="1C1D1E"/>
          <w:highlight w:val="yellow"/>
          <w:shd w:val="clear" w:color="auto" w:fill="FFFFFF"/>
        </w:rPr>
        <w:t>Madigan, D.</w:t>
      </w:r>
      <w:r w:rsidR="00B3738D" w:rsidRPr="008B2DB7">
        <w:rPr>
          <w:rStyle w:val="author"/>
          <w:color w:val="1C1D1E"/>
          <w:highlight w:val="yellow"/>
          <w:shd w:val="clear" w:color="auto" w:fill="FFFFFF"/>
        </w:rPr>
        <w:t xml:space="preserve"> </w:t>
      </w:r>
      <w:r w:rsidRPr="008B2DB7">
        <w:rPr>
          <w:rStyle w:val="author"/>
          <w:color w:val="1C1D1E"/>
          <w:highlight w:val="yellow"/>
          <w:shd w:val="clear" w:color="auto" w:fill="FFFFFF"/>
        </w:rPr>
        <w:t>J.</w:t>
      </w:r>
      <w:r w:rsidRPr="008B2DB7">
        <w:rPr>
          <w:color w:val="1C1D1E"/>
          <w:highlight w:val="yellow"/>
          <w:shd w:val="clear" w:color="auto" w:fill="FFFFFF"/>
        </w:rPr>
        <w:t>, </w:t>
      </w:r>
      <w:r w:rsidRPr="008B2DB7">
        <w:rPr>
          <w:rStyle w:val="author"/>
          <w:color w:val="1C1D1E"/>
          <w:highlight w:val="yellow"/>
          <w:shd w:val="clear" w:color="auto" w:fill="FFFFFF"/>
        </w:rPr>
        <w:t>Arnoldi, N.</w:t>
      </w:r>
      <w:r w:rsidR="00B3738D" w:rsidRPr="008B2DB7">
        <w:rPr>
          <w:rStyle w:val="author"/>
          <w:color w:val="1C1D1E"/>
          <w:highlight w:val="yellow"/>
          <w:shd w:val="clear" w:color="auto" w:fill="FFFFFF"/>
        </w:rPr>
        <w:t xml:space="preserve"> </w:t>
      </w:r>
      <w:r w:rsidRPr="008B2DB7">
        <w:rPr>
          <w:rStyle w:val="author"/>
          <w:color w:val="1C1D1E"/>
          <w:highlight w:val="yellow"/>
          <w:shd w:val="clear" w:color="auto" w:fill="FFFFFF"/>
        </w:rPr>
        <w:t>S.</w:t>
      </w:r>
      <w:r w:rsidRPr="008B2DB7">
        <w:rPr>
          <w:color w:val="1C1D1E"/>
          <w:highlight w:val="yellow"/>
          <w:shd w:val="clear" w:color="auto" w:fill="FFFFFF"/>
        </w:rPr>
        <w:t>, </w:t>
      </w:r>
      <w:r w:rsidRPr="008B2DB7">
        <w:rPr>
          <w:rStyle w:val="author"/>
          <w:color w:val="1C1D1E"/>
          <w:highlight w:val="yellow"/>
          <w:shd w:val="clear" w:color="auto" w:fill="FFFFFF"/>
        </w:rPr>
        <w:t>Hussey, N.</w:t>
      </w:r>
      <w:r w:rsidR="00B3738D" w:rsidRPr="008B2DB7">
        <w:rPr>
          <w:rStyle w:val="author"/>
          <w:color w:val="1C1D1E"/>
          <w:highlight w:val="yellow"/>
          <w:shd w:val="clear" w:color="auto" w:fill="FFFFFF"/>
        </w:rPr>
        <w:t xml:space="preserve"> </w:t>
      </w:r>
      <w:r w:rsidRPr="008B2DB7">
        <w:rPr>
          <w:rStyle w:val="author"/>
          <w:color w:val="1C1D1E"/>
          <w:highlight w:val="yellow"/>
          <w:shd w:val="clear" w:color="auto" w:fill="FFFFFF"/>
        </w:rPr>
        <w:t>E.</w:t>
      </w:r>
      <w:r w:rsidR="00B3738D" w:rsidRPr="008B2DB7">
        <w:rPr>
          <w:color w:val="1C1D1E"/>
          <w:highlight w:val="yellow"/>
          <w:shd w:val="clear" w:color="auto" w:fill="FFFFFF"/>
        </w:rPr>
        <w:t xml:space="preserve"> &amp;</w:t>
      </w:r>
      <w:r w:rsidRPr="008B2DB7">
        <w:rPr>
          <w:color w:val="1C1D1E"/>
          <w:highlight w:val="yellow"/>
          <w:shd w:val="clear" w:color="auto" w:fill="FFFFFF"/>
        </w:rPr>
        <w:t> </w:t>
      </w:r>
      <w:r w:rsidRPr="008B2DB7">
        <w:rPr>
          <w:rStyle w:val="author"/>
          <w:color w:val="1C1D1E"/>
          <w:highlight w:val="yellow"/>
          <w:shd w:val="clear" w:color="auto" w:fill="FFFFFF"/>
        </w:rPr>
        <w:t>Carlisle, A.</w:t>
      </w:r>
      <w:r w:rsidR="00B3738D" w:rsidRPr="008B2DB7">
        <w:rPr>
          <w:rStyle w:val="author"/>
          <w:color w:val="1C1D1E"/>
          <w:highlight w:val="yellow"/>
          <w:shd w:val="clear" w:color="auto" w:fill="FFFFFF"/>
        </w:rPr>
        <w:t xml:space="preserve"> </w:t>
      </w:r>
      <w:r w:rsidRPr="008B2DB7">
        <w:rPr>
          <w:rStyle w:val="author"/>
          <w:color w:val="1C1D1E"/>
          <w:highlight w:val="yellow"/>
          <w:shd w:val="clear" w:color="auto" w:fill="FFFFFF"/>
        </w:rPr>
        <w:t>B</w:t>
      </w:r>
      <w:r w:rsidRPr="008B2DB7">
        <w:rPr>
          <w:color w:val="1C1D1E"/>
          <w:highlight w:val="yellow"/>
          <w:shd w:val="clear" w:color="auto" w:fill="FFFFFF"/>
        </w:rPr>
        <w:t>. </w:t>
      </w:r>
      <w:r w:rsidR="00B3738D" w:rsidRPr="008B2DB7">
        <w:rPr>
          <w:color w:val="1C1D1E"/>
          <w:highlight w:val="yellow"/>
          <w:shd w:val="clear" w:color="auto" w:fill="FFFFFF"/>
        </w:rPr>
        <w:t xml:space="preserve">(2021). </w:t>
      </w:r>
      <w:r w:rsidRPr="008B2DB7">
        <w:rPr>
          <w:rStyle w:val="articletitle"/>
          <w:color w:val="1C1D1E"/>
          <w:highlight w:val="yellow"/>
          <w:shd w:val="clear" w:color="auto" w:fill="FFFFFF"/>
        </w:rPr>
        <w:t xml:space="preserve">An illicit artisanal fishery for </w:t>
      </w:r>
      <w:r w:rsidR="00B3738D" w:rsidRPr="008B2DB7">
        <w:rPr>
          <w:rStyle w:val="articletitle"/>
          <w:color w:val="1C1D1E"/>
          <w:highlight w:val="yellow"/>
          <w:shd w:val="clear" w:color="auto" w:fill="FFFFFF"/>
        </w:rPr>
        <w:t>n</w:t>
      </w:r>
      <w:r w:rsidRPr="008B2DB7">
        <w:rPr>
          <w:rStyle w:val="articletitle"/>
          <w:color w:val="1C1D1E"/>
          <w:highlight w:val="yellow"/>
          <w:shd w:val="clear" w:color="auto" w:fill="FFFFFF"/>
        </w:rPr>
        <w:t>orth Pacific white sharks indicates frequent occurrence and high mortality in the Gulf of California</w:t>
      </w:r>
      <w:r w:rsidRPr="008B2DB7">
        <w:rPr>
          <w:color w:val="1C1D1E"/>
          <w:highlight w:val="yellow"/>
          <w:shd w:val="clear" w:color="auto" w:fill="FFFFFF"/>
        </w:rPr>
        <w:t>. </w:t>
      </w:r>
      <w:r w:rsidRPr="008B2DB7">
        <w:rPr>
          <w:i/>
          <w:iCs/>
          <w:color w:val="1C1D1E"/>
          <w:highlight w:val="yellow"/>
          <w:shd w:val="clear" w:color="auto" w:fill="FFFFFF"/>
        </w:rPr>
        <w:t>Conservation Letters</w:t>
      </w:r>
      <w:r w:rsidR="00B3738D" w:rsidRPr="008B2DB7">
        <w:rPr>
          <w:color w:val="1C1D1E"/>
          <w:highlight w:val="yellow"/>
          <w:shd w:val="clear" w:color="auto" w:fill="FFFFFF"/>
        </w:rPr>
        <w:t>.</w:t>
      </w:r>
      <w:r w:rsidRPr="008B2DB7">
        <w:rPr>
          <w:color w:val="1C1D1E"/>
          <w:highlight w:val="yellow"/>
          <w:shd w:val="clear" w:color="auto" w:fill="FFFFFF"/>
        </w:rPr>
        <w:t> </w:t>
      </w:r>
      <w:r w:rsidRPr="008B2DB7">
        <w:rPr>
          <w:rStyle w:val="vol"/>
          <w:color w:val="1C1D1E"/>
          <w:highlight w:val="yellow"/>
          <w:shd w:val="clear" w:color="auto" w:fill="FFFFFF"/>
        </w:rPr>
        <w:t>14</w:t>
      </w:r>
      <w:r w:rsidRPr="008B2DB7">
        <w:rPr>
          <w:color w:val="1C1D1E"/>
          <w:highlight w:val="yellow"/>
          <w:shd w:val="clear" w:color="auto" w:fill="FFFFFF"/>
        </w:rPr>
        <w:t>:e12796. </w:t>
      </w:r>
      <w:hyperlink r:id="rId20" w:history="1">
        <w:r w:rsidRPr="008B2DB7">
          <w:rPr>
            <w:rStyle w:val="Hyperlink"/>
            <w:highlight w:val="yellow"/>
          </w:rPr>
          <w:t>https://conbio.onlinelibrary.wiley.com/doi/10.1111/conl.12796</w:t>
        </w:r>
      </w:hyperlink>
      <w:r w:rsidRPr="008B2DB7">
        <w:rPr>
          <w:highlight w:val="yellow"/>
        </w:rPr>
        <w:t>.</w:t>
      </w:r>
    </w:p>
    <w:p w14:paraId="37267640" w14:textId="68999F22" w:rsidR="004D4392" w:rsidRDefault="004D4392" w:rsidP="004D4392">
      <w:pPr>
        <w:ind w:left="720" w:hanging="720"/>
        <w:rPr>
          <w:shd w:val="clear" w:color="auto" w:fill="FFFFFF"/>
        </w:rPr>
      </w:pPr>
      <w:r>
        <w:rPr>
          <w:shd w:val="clear" w:color="auto" w:fill="FFFFFF"/>
        </w:rPr>
        <w:t>Midway, S. R., Wagner, T., &amp; Burgess, G. H. (2019). Trends in global shark attacks. </w:t>
      </w:r>
      <w:proofErr w:type="spellStart"/>
      <w:r>
        <w:rPr>
          <w:i/>
          <w:iCs/>
          <w:shd w:val="clear" w:color="auto" w:fill="FFFFFF"/>
        </w:rPr>
        <w:t>PloS</w:t>
      </w:r>
      <w:proofErr w:type="spellEnd"/>
      <w:r>
        <w:rPr>
          <w:i/>
          <w:iCs/>
          <w:shd w:val="clear" w:color="auto" w:fill="FFFFFF"/>
        </w:rPr>
        <w:t xml:space="preserve"> one</w:t>
      </w:r>
      <w:r>
        <w:rPr>
          <w:shd w:val="clear" w:color="auto" w:fill="FFFFFF"/>
        </w:rPr>
        <w:t>, </w:t>
      </w:r>
      <w:r>
        <w:rPr>
          <w:i/>
          <w:iCs/>
          <w:shd w:val="clear" w:color="auto" w:fill="FFFFFF"/>
        </w:rPr>
        <w:t>14</w:t>
      </w:r>
      <w:r>
        <w:rPr>
          <w:shd w:val="clear" w:color="auto" w:fill="FFFFFF"/>
        </w:rPr>
        <w:t xml:space="preserve">(2), e0211049. </w:t>
      </w:r>
      <w:hyperlink r:id="rId21" w:history="1">
        <w:r w:rsidRPr="00FE62AF">
          <w:rPr>
            <w:rStyle w:val="Hyperlink"/>
            <w:shd w:val="clear" w:color="auto" w:fill="FFFFFF"/>
          </w:rPr>
          <w:t>https://d</w:t>
        </w:r>
        <w:r w:rsidRPr="00FE62AF">
          <w:rPr>
            <w:rStyle w:val="Hyperlink"/>
            <w:shd w:val="clear" w:color="auto" w:fill="FFFFFF"/>
          </w:rPr>
          <w:t>o</w:t>
        </w:r>
        <w:r w:rsidRPr="00FE62AF">
          <w:rPr>
            <w:rStyle w:val="Hyperlink"/>
            <w:shd w:val="clear" w:color="auto" w:fill="FFFFFF"/>
          </w:rPr>
          <w:t>i.org/10.1371/journal.pone.0211049</w:t>
        </w:r>
      </w:hyperlink>
      <w:r>
        <w:rPr>
          <w:shd w:val="clear" w:color="auto" w:fill="FFFFFF"/>
        </w:rPr>
        <w:t>.</w:t>
      </w:r>
    </w:p>
    <w:p w14:paraId="518EA32C" w14:textId="5A50A9F5" w:rsidR="007A069A" w:rsidRDefault="007A069A" w:rsidP="007A069A">
      <w:pPr>
        <w:pStyle w:val="NormalWeb"/>
        <w:ind w:left="567" w:hanging="567"/>
      </w:pPr>
      <w:r>
        <w:lastRenderedPageBreak/>
        <w:t xml:space="preserve">NBCUniversal News Group. (2014, July 14). </w:t>
      </w:r>
      <w:r>
        <w:rPr>
          <w:i/>
          <w:iCs/>
        </w:rPr>
        <w:t>Reality bites: Why sharks aren’t always to blame for attacks</w:t>
      </w:r>
      <w:r>
        <w:t xml:space="preserve">. NBCNews.com. </w:t>
      </w:r>
      <w:hyperlink r:id="rId22" w:history="1">
        <w:r w:rsidRPr="00FE62AF">
          <w:rPr>
            <w:rStyle w:val="Hyperlink"/>
          </w:rPr>
          <w:t>https://www.nbcnews.com/storyline/sharkwatch/reality-bites-why-sharks-arent-always-blame-attacks-n153826</w:t>
        </w:r>
      </w:hyperlink>
      <w:r>
        <w:t>.</w:t>
      </w:r>
    </w:p>
    <w:p w14:paraId="7DCACBD1" w14:textId="46F23DF2" w:rsidR="00274C5F" w:rsidRDefault="00274C5F" w:rsidP="00C24991">
      <w:pPr>
        <w:pStyle w:val="NormalWeb"/>
        <w:ind w:left="720" w:hanging="720"/>
      </w:pPr>
      <w:r>
        <w:t xml:space="preserve">Pallardy, </w:t>
      </w:r>
      <w:r w:rsidR="00B2317F">
        <w:t>R</w:t>
      </w:r>
      <w:r>
        <w:t>.</w:t>
      </w:r>
      <w:r w:rsidR="00B2317F">
        <w:t xml:space="preserve"> (2021, April 14)</w:t>
      </w:r>
      <w:r w:rsidR="00792258">
        <w:t>.</w:t>
      </w:r>
      <w:r>
        <w:t xml:space="preserve"> </w:t>
      </w:r>
      <w:r w:rsidRPr="00912B0D">
        <w:rPr>
          <w:i/>
          <w:iCs/>
        </w:rPr>
        <w:t xml:space="preserve">Poachers’ </w:t>
      </w:r>
      <w:r w:rsidR="00B2317F" w:rsidRPr="00912B0D">
        <w:rPr>
          <w:i/>
          <w:iCs/>
        </w:rPr>
        <w:t>c</w:t>
      </w:r>
      <w:r w:rsidRPr="00912B0D">
        <w:rPr>
          <w:i/>
          <w:iCs/>
        </w:rPr>
        <w:t xml:space="preserve">atch </w:t>
      </w:r>
      <w:r w:rsidR="00B2317F" w:rsidRPr="00912B0D">
        <w:rPr>
          <w:i/>
          <w:iCs/>
        </w:rPr>
        <w:t>s</w:t>
      </w:r>
      <w:r w:rsidRPr="00912B0D">
        <w:rPr>
          <w:i/>
          <w:iCs/>
        </w:rPr>
        <w:t xml:space="preserve">uggests the Gulf of California </w:t>
      </w:r>
      <w:r w:rsidR="00B2317F" w:rsidRPr="00912B0D">
        <w:rPr>
          <w:i/>
          <w:iCs/>
        </w:rPr>
        <w:t>i</w:t>
      </w:r>
      <w:r w:rsidRPr="00912B0D">
        <w:rPr>
          <w:i/>
          <w:iCs/>
        </w:rPr>
        <w:t xml:space="preserve">s an </w:t>
      </w:r>
      <w:r w:rsidR="00B2317F" w:rsidRPr="00912B0D">
        <w:rPr>
          <w:i/>
          <w:iCs/>
        </w:rPr>
        <w:t>o</w:t>
      </w:r>
      <w:r w:rsidRPr="00912B0D">
        <w:rPr>
          <w:i/>
          <w:iCs/>
        </w:rPr>
        <w:t xml:space="preserve">verlooked </w:t>
      </w:r>
      <w:r w:rsidR="00B2317F" w:rsidRPr="00912B0D">
        <w:rPr>
          <w:i/>
          <w:iCs/>
        </w:rPr>
        <w:t>h</w:t>
      </w:r>
      <w:r w:rsidRPr="00912B0D">
        <w:rPr>
          <w:i/>
          <w:iCs/>
        </w:rPr>
        <w:t>ome for</w:t>
      </w:r>
      <w:r w:rsidR="00B2317F" w:rsidRPr="00912B0D">
        <w:rPr>
          <w:i/>
          <w:iCs/>
        </w:rPr>
        <w:t xml:space="preserve"> g</w:t>
      </w:r>
      <w:r w:rsidRPr="00912B0D">
        <w:rPr>
          <w:i/>
          <w:iCs/>
        </w:rPr>
        <w:t xml:space="preserve">reat </w:t>
      </w:r>
      <w:r w:rsidR="00B2317F" w:rsidRPr="00912B0D">
        <w:rPr>
          <w:i/>
          <w:iCs/>
        </w:rPr>
        <w:t>w</w:t>
      </w:r>
      <w:r w:rsidRPr="00912B0D">
        <w:rPr>
          <w:i/>
          <w:iCs/>
        </w:rPr>
        <w:t xml:space="preserve">hite </w:t>
      </w:r>
      <w:r w:rsidR="00B2317F" w:rsidRPr="00912B0D">
        <w:rPr>
          <w:i/>
          <w:iCs/>
        </w:rPr>
        <w:t>s</w:t>
      </w:r>
      <w:r w:rsidRPr="00912B0D">
        <w:rPr>
          <w:i/>
          <w:iCs/>
        </w:rPr>
        <w:t>harks</w:t>
      </w:r>
      <w:r>
        <w:t xml:space="preserve">. </w:t>
      </w:r>
      <w:proofErr w:type="spellStart"/>
      <w:r w:rsidRPr="00912B0D">
        <w:t>Hakai</w:t>
      </w:r>
      <w:proofErr w:type="spellEnd"/>
      <w:r w:rsidRPr="00912B0D">
        <w:t xml:space="preserve"> Magazine</w:t>
      </w:r>
      <w:r w:rsidR="00B2317F">
        <w:t xml:space="preserve">. </w:t>
      </w:r>
      <w:hyperlink r:id="rId23" w:history="1">
        <w:r w:rsidRPr="00E35032">
          <w:rPr>
            <w:rStyle w:val="Hyperlink"/>
          </w:rPr>
          <w:t>https://hakaimagazine.com/news/poachers-catch-suggests-the-gulf-of-california-is-an-overlooked-home-for-great-white-sharks/</w:t>
        </w:r>
      </w:hyperlink>
      <w:r>
        <w:t xml:space="preserve">. </w:t>
      </w:r>
    </w:p>
    <w:p w14:paraId="2FABAD67" w14:textId="4F354821" w:rsidR="006C6BCC" w:rsidRPr="00B75817" w:rsidRDefault="006C6BCC" w:rsidP="00EF7C15">
      <w:pPr>
        <w:ind w:left="720" w:hanging="720"/>
        <w:rPr>
          <w:rFonts w:ascii="Open Sans" w:hAnsi="Open Sans" w:cs="Open Sans"/>
          <w:color w:val="767676"/>
          <w:sz w:val="21"/>
          <w:szCs w:val="21"/>
        </w:rPr>
      </w:pPr>
      <w:r>
        <w:rPr>
          <w:shd w:val="clear" w:color="auto" w:fill="FFFFFF"/>
        </w:rPr>
        <w:t>Pepin-Neff</w:t>
      </w:r>
      <w:r w:rsidR="003B30A5">
        <w:rPr>
          <w:shd w:val="clear" w:color="auto" w:fill="FFFFFF"/>
        </w:rPr>
        <w:t xml:space="preserve">, C., </w:t>
      </w:r>
      <w:r w:rsidR="00D557F8">
        <w:rPr>
          <w:shd w:val="clear" w:color="auto" w:fill="FFFFFF"/>
        </w:rPr>
        <w:t>Wynter, T. (</w:t>
      </w:r>
      <w:r w:rsidR="00792258">
        <w:rPr>
          <w:shd w:val="clear" w:color="auto" w:fill="FFFFFF"/>
        </w:rPr>
        <w:t xml:space="preserve">2017, August 29). </w:t>
      </w:r>
      <w:r w:rsidR="00792258">
        <w:t>Shark Bites and Shark Conservation: An Analysis of Human Attitudes Following Shark Bite Incidents in Two Locations in Austral</w:t>
      </w:r>
      <w:r w:rsidR="00792258">
        <w:t xml:space="preserve">ia. </w:t>
      </w:r>
      <w:r w:rsidR="00C362F8">
        <w:rPr>
          <w:i/>
          <w:iCs/>
        </w:rPr>
        <w:t>Conservation Letters</w:t>
      </w:r>
      <w:r w:rsidR="00C1033D">
        <w:t>.</w:t>
      </w:r>
      <w:r w:rsidR="00B75817">
        <w:t xml:space="preserve"> </w:t>
      </w:r>
      <w:hyperlink r:id="rId24" w:history="1">
        <w:r w:rsidR="00B75817" w:rsidRPr="00B75817">
          <w:rPr>
            <w:rStyle w:val="Hyperlink"/>
            <w:shd w:val="clear" w:color="auto" w:fill="FFFFFF"/>
          </w:rPr>
          <w:t>https://doi.org/10.1111/conl.12407</w:t>
        </w:r>
      </w:hyperlink>
      <w:r w:rsidR="00B75817" w:rsidRPr="00B75817">
        <w:t>.</w:t>
      </w:r>
      <w:r w:rsidR="00B75817">
        <w:t xml:space="preserve"> (</w:t>
      </w:r>
      <w:hyperlink r:id="rId25" w:history="1">
        <w:r w:rsidR="00EF7C15" w:rsidRPr="00FE62AF">
          <w:rPr>
            <w:rStyle w:val="Hyperlink"/>
          </w:rPr>
          <w:t>https://conbio.onlinelibrary.wiley.com/doi/full/10.1111/conl.12407</w:t>
        </w:r>
      </w:hyperlink>
      <w:r w:rsidR="00EF7C15">
        <w:t>)</w:t>
      </w:r>
    </w:p>
    <w:p w14:paraId="4AB9A465" w14:textId="5107DA92" w:rsidR="00DB3F06" w:rsidRDefault="00DB3F06" w:rsidP="00C24991">
      <w:pPr>
        <w:ind w:left="720" w:hanging="720"/>
        <w:rPr>
          <w:rFonts w:eastAsia="Times New Roman"/>
          <w:kern w:val="0"/>
          <w14:ligatures w14:val="none"/>
        </w:rPr>
      </w:pPr>
      <w:r>
        <w:rPr>
          <w:shd w:val="clear" w:color="auto" w:fill="FFFFFF"/>
        </w:rPr>
        <w:t>Meagher</w:t>
      </w:r>
      <w:r w:rsidR="003B30A5">
        <w:rPr>
          <w:shd w:val="clear" w:color="auto" w:fill="FFFFFF"/>
        </w:rPr>
        <w:t>, P</w:t>
      </w:r>
      <w:r>
        <w:rPr>
          <w:shd w:val="clear" w:color="auto" w:fill="FFFFFF"/>
        </w:rPr>
        <w:t xml:space="preserve">. (2024). Australian Shark Incident Database [Data set]. </w:t>
      </w:r>
      <w:proofErr w:type="spellStart"/>
      <w:r>
        <w:rPr>
          <w:shd w:val="clear" w:color="auto" w:fill="FFFFFF"/>
        </w:rPr>
        <w:t>Zenodo</w:t>
      </w:r>
      <w:proofErr w:type="spellEnd"/>
      <w:r>
        <w:rPr>
          <w:shd w:val="clear" w:color="auto" w:fill="FFFFFF"/>
        </w:rPr>
        <w:t xml:space="preserve">. </w:t>
      </w:r>
      <w:hyperlink r:id="rId26" w:history="1">
        <w:r w:rsidR="000B3C3B" w:rsidRPr="00FE62AF">
          <w:rPr>
            <w:rStyle w:val="Hyperlink"/>
            <w:shd w:val="clear" w:color="auto" w:fill="FFFFFF"/>
          </w:rPr>
          <w:t>https://doi.org/10.5281/zenodo.10476905</w:t>
        </w:r>
      </w:hyperlink>
      <w:r w:rsidR="000B3C3B">
        <w:rPr>
          <w:shd w:val="clear" w:color="auto" w:fill="FFFFFF"/>
        </w:rPr>
        <w:t>.</w:t>
      </w:r>
    </w:p>
    <w:p w14:paraId="1D7F9A3C" w14:textId="01FFBB1B" w:rsidR="00A24DBA" w:rsidRPr="00A24DBA" w:rsidRDefault="00A24DBA" w:rsidP="00C24991">
      <w:pPr>
        <w:spacing w:after="0" w:line="240" w:lineRule="auto"/>
        <w:ind w:left="720" w:hanging="720"/>
        <w:rPr>
          <w:rFonts w:eastAsia="Times New Roman"/>
          <w:kern w:val="0"/>
          <w14:ligatures w14:val="none"/>
        </w:rPr>
      </w:pPr>
      <w:r w:rsidRPr="00A24DBA">
        <w:rPr>
          <w:rFonts w:eastAsia="Times New Roman"/>
          <w:kern w:val="0"/>
          <w14:ligatures w14:val="none"/>
        </w:rPr>
        <w:t xml:space="preserve">Sabatier, E., &amp; </w:t>
      </w:r>
      <w:proofErr w:type="spellStart"/>
      <w:r w:rsidRPr="00A24DBA">
        <w:rPr>
          <w:rFonts w:eastAsia="Times New Roman"/>
          <w:kern w:val="0"/>
          <w14:ligatures w14:val="none"/>
        </w:rPr>
        <w:t>Huveneers</w:t>
      </w:r>
      <w:proofErr w:type="spellEnd"/>
      <w:r w:rsidRPr="00A24DBA">
        <w:rPr>
          <w:rFonts w:eastAsia="Times New Roman"/>
          <w:kern w:val="0"/>
          <w14:ligatures w14:val="none"/>
        </w:rPr>
        <w:t xml:space="preserve">, C. (2018). Changes in Media Portrayal of Human-wildlife Conflict During Successive Fatal Shark Bites. </w:t>
      </w:r>
      <w:r w:rsidRPr="00A24DBA">
        <w:rPr>
          <w:rFonts w:eastAsia="Times New Roman"/>
          <w:i/>
          <w:iCs/>
          <w:kern w:val="0"/>
          <w14:ligatures w14:val="none"/>
        </w:rPr>
        <w:t>Conservation and Society</w:t>
      </w:r>
      <w:r w:rsidRPr="00A24DBA">
        <w:rPr>
          <w:rFonts w:eastAsia="Times New Roman"/>
          <w:kern w:val="0"/>
          <w14:ligatures w14:val="none"/>
        </w:rPr>
        <w:t xml:space="preserve">, </w:t>
      </w:r>
      <w:r w:rsidRPr="00A24DBA">
        <w:rPr>
          <w:rFonts w:eastAsia="Times New Roman"/>
          <w:i/>
          <w:iCs/>
          <w:kern w:val="0"/>
          <w14:ligatures w14:val="none"/>
        </w:rPr>
        <w:t>16</w:t>
      </w:r>
      <w:r w:rsidRPr="00A24DBA">
        <w:rPr>
          <w:rFonts w:eastAsia="Times New Roman"/>
          <w:kern w:val="0"/>
          <w14:ligatures w14:val="none"/>
        </w:rPr>
        <w:t xml:space="preserve">(3), 338–350. </w:t>
      </w:r>
      <w:hyperlink r:id="rId27" w:history="1">
        <w:r w:rsidRPr="00A24DBA">
          <w:rPr>
            <w:rStyle w:val="Hyperlink"/>
            <w:rFonts w:eastAsia="Times New Roman"/>
            <w:kern w:val="0"/>
            <w14:ligatures w14:val="none"/>
          </w:rPr>
          <w:t>http://www.jstor.org/stable/26500645</w:t>
        </w:r>
      </w:hyperlink>
      <w:r>
        <w:rPr>
          <w:rFonts w:eastAsia="Times New Roman"/>
          <w:kern w:val="0"/>
          <w14:ligatures w14:val="none"/>
        </w:rPr>
        <w:t>.</w:t>
      </w:r>
    </w:p>
    <w:p w14:paraId="1B8BAC34" w14:textId="19E77C92" w:rsidR="00274C5F" w:rsidRDefault="00274C5F" w:rsidP="00C24991">
      <w:pPr>
        <w:pStyle w:val="NormalWeb"/>
        <w:ind w:left="720" w:hanging="720"/>
      </w:pPr>
      <w:proofErr w:type="spellStart"/>
      <w:r w:rsidRPr="006E5EE8">
        <w:rPr>
          <w:highlight w:val="yellow"/>
        </w:rPr>
        <w:t>Ugoretz</w:t>
      </w:r>
      <w:proofErr w:type="spellEnd"/>
      <w:r w:rsidRPr="006E5EE8">
        <w:rPr>
          <w:highlight w:val="yellow"/>
        </w:rPr>
        <w:t>, J., Hellmers, E.A.</w:t>
      </w:r>
      <w:r w:rsidR="00C36831">
        <w:rPr>
          <w:highlight w:val="yellow"/>
        </w:rPr>
        <w:t xml:space="preserve"> &amp;</w:t>
      </w:r>
      <w:r w:rsidRPr="006E5EE8">
        <w:rPr>
          <w:highlight w:val="yellow"/>
        </w:rPr>
        <w:t xml:space="preserve"> Coates, J.H. </w:t>
      </w:r>
      <w:r w:rsidR="00912B0D">
        <w:rPr>
          <w:highlight w:val="yellow"/>
        </w:rPr>
        <w:t xml:space="preserve">(2022). </w:t>
      </w:r>
      <w:r w:rsidRPr="006E5EE8">
        <w:rPr>
          <w:highlight w:val="yellow"/>
        </w:rPr>
        <w:t xml:space="preserve">Shark incidents in California 1950-2021; frequency and trends. </w:t>
      </w:r>
      <w:r w:rsidRPr="006E5EE8">
        <w:rPr>
          <w:i/>
          <w:iCs/>
          <w:highlight w:val="yellow"/>
        </w:rPr>
        <w:t>Frontiers in Marine Science</w:t>
      </w:r>
      <w:r w:rsidRPr="006E5EE8">
        <w:rPr>
          <w:highlight w:val="yellow"/>
        </w:rPr>
        <w:t xml:space="preserve">, vol. 9. </w:t>
      </w:r>
      <w:hyperlink r:id="rId28" w:history="1">
        <w:r w:rsidRPr="006E5EE8">
          <w:rPr>
            <w:rStyle w:val="Hyperlink"/>
            <w:highlight w:val="yellow"/>
          </w:rPr>
          <w:t>https://www.frontiersin.org/articles/10.3389/fmars.2022.1020187/full</w:t>
        </w:r>
      </w:hyperlink>
      <w:r w:rsidRPr="006E5EE8">
        <w:rPr>
          <w:highlight w:val="yellow"/>
        </w:rPr>
        <w:t>.</w:t>
      </w:r>
    </w:p>
    <w:p w14:paraId="184C18B3" w14:textId="4F6CA3EE" w:rsidR="00B611DC" w:rsidRDefault="00B611DC" w:rsidP="00B611DC">
      <w:pPr>
        <w:pStyle w:val="NormalWeb"/>
        <w:ind w:left="567" w:hanging="567"/>
      </w:pPr>
      <w:proofErr w:type="spellStart"/>
      <w:r>
        <w:t>Vannuccini</w:t>
      </w:r>
      <w:proofErr w:type="spellEnd"/>
      <w:r>
        <w:t xml:space="preserve">, S. (1999). </w:t>
      </w:r>
      <w:r>
        <w:rPr>
          <w:i/>
          <w:iCs/>
        </w:rPr>
        <w:t>Shark Utilization, Marketing and Trade</w:t>
      </w:r>
      <w:r>
        <w:t xml:space="preserve">. </w:t>
      </w:r>
      <w:r w:rsidR="00914CDE">
        <w:t>Food &amp; Agriculture Organization</w:t>
      </w:r>
      <w:r>
        <w:t>.</w:t>
      </w:r>
    </w:p>
    <w:p w14:paraId="3D5EF0DE" w14:textId="6D02249E" w:rsidR="00274C5F" w:rsidRDefault="00274C5F" w:rsidP="00C24991">
      <w:pPr>
        <w:pStyle w:val="NormalWeb"/>
        <w:ind w:left="720" w:hanging="720"/>
      </w:pPr>
      <w:r w:rsidRPr="00912B0D">
        <w:rPr>
          <w:i/>
          <w:iCs/>
          <w:highlight w:val="yellow"/>
        </w:rPr>
        <w:t xml:space="preserve">White </w:t>
      </w:r>
      <w:r w:rsidR="00912B0D" w:rsidRPr="00912B0D">
        <w:rPr>
          <w:i/>
          <w:iCs/>
          <w:highlight w:val="yellow"/>
        </w:rPr>
        <w:t>s</w:t>
      </w:r>
      <w:r w:rsidRPr="00912B0D">
        <w:rPr>
          <w:i/>
          <w:iCs/>
          <w:highlight w:val="yellow"/>
        </w:rPr>
        <w:t xml:space="preserve">hark </w:t>
      </w:r>
      <w:r w:rsidR="00912B0D" w:rsidRPr="00912B0D">
        <w:rPr>
          <w:i/>
          <w:iCs/>
          <w:highlight w:val="yellow"/>
        </w:rPr>
        <w:t>d</w:t>
      </w:r>
      <w:r w:rsidRPr="00912B0D">
        <w:rPr>
          <w:i/>
          <w:iCs/>
          <w:highlight w:val="yellow"/>
        </w:rPr>
        <w:t xml:space="preserve">ata — </w:t>
      </w:r>
      <w:r w:rsidR="00912B0D" w:rsidRPr="00912B0D">
        <w:rPr>
          <w:i/>
          <w:iCs/>
          <w:highlight w:val="yellow"/>
        </w:rPr>
        <w:t>u</w:t>
      </w:r>
      <w:r w:rsidRPr="00912B0D">
        <w:rPr>
          <w:i/>
          <w:iCs/>
          <w:highlight w:val="yellow"/>
        </w:rPr>
        <w:t>nleashed</w:t>
      </w:r>
      <w:r w:rsidRPr="006E5EE8">
        <w:rPr>
          <w:highlight w:val="yellow"/>
        </w:rPr>
        <w:t xml:space="preserve">. </w:t>
      </w:r>
      <w:r w:rsidRPr="00912B0D">
        <w:rPr>
          <w:highlight w:val="yellow"/>
        </w:rPr>
        <w:t>Monterey Bay Aquarium</w:t>
      </w:r>
      <w:r w:rsidR="00912B0D">
        <w:rPr>
          <w:highlight w:val="yellow"/>
        </w:rPr>
        <w:t>.</w:t>
      </w:r>
      <w:r w:rsidRPr="006E5EE8">
        <w:rPr>
          <w:highlight w:val="yellow"/>
        </w:rPr>
        <w:t xml:space="preserve"> </w:t>
      </w:r>
      <w:hyperlink r:id="rId29" w:history="1">
        <w:r w:rsidRPr="006E5EE8">
          <w:rPr>
            <w:rStyle w:val="Hyperlink"/>
            <w:highlight w:val="yellow"/>
          </w:rPr>
          <w:t>www.montereybayaquarium.org/stories/white-shark-data-unleashed</w:t>
        </w:r>
      </w:hyperlink>
      <w:r w:rsidRPr="006E5EE8">
        <w:rPr>
          <w:highlight w:val="yellow"/>
        </w:rPr>
        <w:t>.</w:t>
      </w:r>
    </w:p>
    <w:p w14:paraId="056FE597" w14:textId="525FD1E3" w:rsidR="00B62793" w:rsidRDefault="00274C5F" w:rsidP="00C24991">
      <w:pPr>
        <w:pStyle w:val="NormalWeb"/>
        <w:ind w:left="720" w:hanging="720"/>
      </w:pPr>
      <w:r w:rsidRPr="00912B0D">
        <w:rPr>
          <w:i/>
          <w:iCs/>
        </w:rPr>
        <w:t xml:space="preserve">White </w:t>
      </w:r>
      <w:r w:rsidR="00912B0D" w:rsidRPr="00912B0D">
        <w:rPr>
          <w:i/>
          <w:iCs/>
        </w:rPr>
        <w:t>s</w:t>
      </w:r>
      <w:r w:rsidRPr="00912B0D">
        <w:rPr>
          <w:i/>
          <w:iCs/>
        </w:rPr>
        <w:t xml:space="preserve">hark </w:t>
      </w:r>
      <w:r w:rsidR="00912B0D" w:rsidRPr="00912B0D">
        <w:rPr>
          <w:i/>
          <w:iCs/>
        </w:rPr>
        <w:t>i</w:t>
      </w:r>
      <w:r w:rsidRPr="00912B0D">
        <w:rPr>
          <w:i/>
          <w:iCs/>
        </w:rPr>
        <w:t>nformation</w:t>
      </w:r>
      <w:r>
        <w:t xml:space="preserve">. </w:t>
      </w:r>
      <w:r w:rsidRPr="00912B0D">
        <w:t>California Department of Fish and Wildlife</w:t>
      </w:r>
      <w:r w:rsidR="00912B0D">
        <w:t>.</w:t>
      </w:r>
      <w:r>
        <w:t xml:space="preserve"> 19 Oct. 2023, </w:t>
      </w:r>
      <w:hyperlink r:id="rId30" w:history="1">
        <w:r w:rsidRPr="00E35032">
          <w:rPr>
            <w:rStyle w:val="Hyperlink"/>
          </w:rPr>
          <w:t>https://wildlife.ca.gov/Conservation/Marine/White-Shark</w:t>
        </w:r>
      </w:hyperlink>
      <w:r>
        <w:t>.</w:t>
      </w:r>
    </w:p>
    <w:sectPr w:rsidR="00B62793" w:rsidSect="00F92F6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CC056" w14:textId="77777777" w:rsidR="00F92F6E" w:rsidRDefault="00F92F6E" w:rsidP="004D5328">
      <w:r>
        <w:separator/>
      </w:r>
    </w:p>
  </w:endnote>
  <w:endnote w:type="continuationSeparator" w:id="0">
    <w:p w14:paraId="4B1533A5" w14:textId="77777777" w:rsidR="00F92F6E" w:rsidRDefault="00F92F6E" w:rsidP="004D5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FF394" w14:textId="77777777" w:rsidR="00F92F6E" w:rsidRDefault="00F92F6E" w:rsidP="004D5328">
      <w:r>
        <w:separator/>
      </w:r>
    </w:p>
  </w:footnote>
  <w:footnote w:type="continuationSeparator" w:id="0">
    <w:p w14:paraId="7F316100" w14:textId="77777777" w:rsidR="00F92F6E" w:rsidRDefault="00F92F6E" w:rsidP="004D5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F3A53"/>
    <w:multiLevelType w:val="multilevel"/>
    <w:tmpl w:val="8338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1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28"/>
    <w:rsid w:val="00004D19"/>
    <w:rsid w:val="00012460"/>
    <w:rsid w:val="00012CE8"/>
    <w:rsid w:val="00016B16"/>
    <w:rsid w:val="000207E8"/>
    <w:rsid w:val="00031750"/>
    <w:rsid w:val="00031989"/>
    <w:rsid w:val="00041482"/>
    <w:rsid w:val="00043060"/>
    <w:rsid w:val="00051C96"/>
    <w:rsid w:val="00054B18"/>
    <w:rsid w:val="00055994"/>
    <w:rsid w:val="0005706B"/>
    <w:rsid w:val="000661CF"/>
    <w:rsid w:val="00070869"/>
    <w:rsid w:val="00075926"/>
    <w:rsid w:val="00075A13"/>
    <w:rsid w:val="00076718"/>
    <w:rsid w:val="00081739"/>
    <w:rsid w:val="00096E04"/>
    <w:rsid w:val="0009792F"/>
    <w:rsid w:val="000A3697"/>
    <w:rsid w:val="000A42DA"/>
    <w:rsid w:val="000B12B7"/>
    <w:rsid w:val="000B3C3B"/>
    <w:rsid w:val="000B5BB8"/>
    <w:rsid w:val="000B5FF9"/>
    <w:rsid w:val="000B7A5E"/>
    <w:rsid w:val="000C6C3E"/>
    <w:rsid w:val="000D344B"/>
    <w:rsid w:val="000D50E5"/>
    <w:rsid w:val="000D7B81"/>
    <w:rsid w:val="000E4A05"/>
    <w:rsid w:val="000F3169"/>
    <w:rsid w:val="000F3A16"/>
    <w:rsid w:val="000F4B09"/>
    <w:rsid w:val="000F7970"/>
    <w:rsid w:val="000F7E4D"/>
    <w:rsid w:val="0010703B"/>
    <w:rsid w:val="00114828"/>
    <w:rsid w:val="00124D09"/>
    <w:rsid w:val="001250ED"/>
    <w:rsid w:val="00137C97"/>
    <w:rsid w:val="001407D3"/>
    <w:rsid w:val="00144D29"/>
    <w:rsid w:val="001476E0"/>
    <w:rsid w:val="00164BB0"/>
    <w:rsid w:val="001717CD"/>
    <w:rsid w:val="001727E6"/>
    <w:rsid w:val="00175AE8"/>
    <w:rsid w:val="0018469A"/>
    <w:rsid w:val="00192F0B"/>
    <w:rsid w:val="00195374"/>
    <w:rsid w:val="00197CE2"/>
    <w:rsid w:val="001A4E2F"/>
    <w:rsid w:val="001B397C"/>
    <w:rsid w:val="001B65BC"/>
    <w:rsid w:val="001C72B9"/>
    <w:rsid w:val="001D3A63"/>
    <w:rsid w:val="001D69D6"/>
    <w:rsid w:val="001E07EB"/>
    <w:rsid w:val="001E3520"/>
    <w:rsid w:val="001E7023"/>
    <w:rsid w:val="001F01A1"/>
    <w:rsid w:val="001F122B"/>
    <w:rsid w:val="001F46FE"/>
    <w:rsid w:val="00204718"/>
    <w:rsid w:val="00216868"/>
    <w:rsid w:val="002215A8"/>
    <w:rsid w:val="00226830"/>
    <w:rsid w:val="002268E9"/>
    <w:rsid w:val="00241088"/>
    <w:rsid w:val="00247FAE"/>
    <w:rsid w:val="00250E10"/>
    <w:rsid w:val="002519B7"/>
    <w:rsid w:val="002616E9"/>
    <w:rsid w:val="002679D9"/>
    <w:rsid w:val="00273D12"/>
    <w:rsid w:val="00274C5F"/>
    <w:rsid w:val="00275895"/>
    <w:rsid w:val="002765DE"/>
    <w:rsid w:val="002803E7"/>
    <w:rsid w:val="0028231C"/>
    <w:rsid w:val="00285DEE"/>
    <w:rsid w:val="002901B4"/>
    <w:rsid w:val="00294BD0"/>
    <w:rsid w:val="00294BD1"/>
    <w:rsid w:val="002953A7"/>
    <w:rsid w:val="00295E4D"/>
    <w:rsid w:val="002A1FAB"/>
    <w:rsid w:val="002B1FFC"/>
    <w:rsid w:val="002B5B1F"/>
    <w:rsid w:val="002C026A"/>
    <w:rsid w:val="002C263B"/>
    <w:rsid w:val="002C2E7E"/>
    <w:rsid w:val="002C5A58"/>
    <w:rsid w:val="002D6E7F"/>
    <w:rsid w:val="002E17B0"/>
    <w:rsid w:val="002E3EBD"/>
    <w:rsid w:val="002E65AD"/>
    <w:rsid w:val="002F13D0"/>
    <w:rsid w:val="003003AD"/>
    <w:rsid w:val="003024FD"/>
    <w:rsid w:val="00306A7D"/>
    <w:rsid w:val="00322775"/>
    <w:rsid w:val="00331E72"/>
    <w:rsid w:val="003352A4"/>
    <w:rsid w:val="003361AA"/>
    <w:rsid w:val="00337EC4"/>
    <w:rsid w:val="00351030"/>
    <w:rsid w:val="003510B8"/>
    <w:rsid w:val="003528E9"/>
    <w:rsid w:val="00355706"/>
    <w:rsid w:val="00356F91"/>
    <w:rsid w:val="003628C8"/>
    <w:rsid w:val="00364178"/>
    <w:rsid w:val="00376D13"/>
    <w:rsid w:val="00380818"/>
    <w:rsid w:val="00384A68"/>
    <w:rsid w:val="00390418"/>
    <w:rsid w:val="0039691B"/>
    <w:rsid w:val="003975F5"/>
    <w:rsid w:val="003A2B6F"/>
    <w:rsid w:val="003A3A7F"/>
    <w:rsid w:val="003B30A5"/>
    <w:rsid w:val="003B60BE"/>
    <w:rsid w:val="003C12F5"/>
    <w:rsid w:val="003C5D75"/>
    <w:rsid w:val="003C64A4"/>
    <w:rsid w:val="003D2B58"/>
    <w:rsid w:val="003D2E59"/>
    <w:rsid w:val="003E3F49"/>
    <w:rsid w:val="003E7434"/>
    <w:rsid w:val="003F2B73"/>
    <w:rsid w:val="003F5157"/>
    <w:rsid w:val="003F7392"/>
    <w:rsid w:val="003F7596"/>
    <w:rsid w:val="00405241"/>
    <w:rsid w:val="004119BA"/>
    <w:rsid w:val="00422FF4"/>
    <w:rsid w:val="00425558"/>
    <w:rsid w:val="0042668A"/>
    <w:rsid w:val="0042777A"/>
    <w:rsid w:val="00431B5A"/>
    <w:rsid w:val="00431CF7"/>
    <w:rsid w:val="0044308D"/>
    <w:rsid w:val="00455DD1"/>
    <w:rsid w:val="00456AEF"/>
    <w:rsid w:val="00457201"/>
    <w:rsid w:val="004613E6"/>
    <w:rsid w:val="004674E8"/>
    <w:rsid w:val="004705DE"/>
    <w:rsid w:val="00470A4E"/>
    <w:rsid w:val="00474020"/>
    <w:rsid w:val="00474DA9"/>
    <w:rsid w:val="00475295"/>
    <w:rsid w:val="0048270E"/>
    <w:rsid w:val="0048565E"/>
    <w:rsid w:val="00485A2F"/>
    <w:rsid w:val="00485C36"/>
    <w:rsid w:val="00487FA9"/>
    <w:rsid w:val="00491844"/>
    <w:rsid w:val="004925FF"/>
    <w:rsid w:val="004950F6"/>
    <w:rsid w:val="00497DB5"/>
    <w:rsid w:val="004A4F4D"/>
    <w:rsid w:val="004A672B"/>
    <w:rsid w:val="004B30DA"/>
    <w:rsid w:val="004B7709"/>
    <w:rsid w:val="004C2900"/>
    <w:rsid w:val="004C2DAC"/>
    <w:rsid w:val="004D4392"/>
    <w:rsid w:val="004D4562"/>
    <w:rsid w:val="004D4721"/>
    <w:rsid w:val="004D5328"/>
    <w:rsid w:val="004F173F"/>
    <w:rsid w:val="00501CCC"/>
    <w:rsid w:val="00506803"/>
    <w:rsid w:val="005068E6"/>
    <w:rsid w:val="00511D28"/>
    <w:rsid w:val="00517FB4"/>
    <w:rsid w:val="00527599"/>
    <w:rsid w:val="005316AF"/>
    <w:rsid w:val="00533FE5"/>
    <w:rsid w:val="005340DE"/>
    <w:rsid w:val="00541805"/>
    <w:rsid w:val="0054441A"/>
    <w:rsid w:val="005468B0"/>
    <w:rsid w:val="005513C2"/>
    <w:rsid w:val="00561786"/>
    <w:rsid w:val="0056482B"/>
    <w:rsid w:val="00573FA3"/>
    <w:rsid w:val="00586006"/>
    <w:rsid w:val="00587205"/>
    <w:rsid w:val="00592C14"/>
    <w:rsid w:val="005947C4"/>
    <w:rsid w:val="005951DF"/>
    <w:rsid w:val="00595A4E"/>
    <w:rsid w:val="00597076"/>
    <w:rsid w:val="00597574"/>
    <w:rsid w:val="005A59C6"/>
    <w:rsid w:val="005A5B91"/>
    <w:rsid w:val="005A6037"/>
    <w:rsid w:val="005B3292"/>
    <w:rsid w:val="005B7954"/>
    <w:rsid w:val="005D5D75"/>
    <w:rsid w:val="005D67FC"/>
    <w:rsid w:val="005E3C3E"/>
    <w:rsid w:val="005E4937"/>
    <w:rsid w:val="005F062E"/>
    <w:rsid w:val="005F2215"/>
    <w:rsid w:val="005F7573"/>
    <w:rsid w:val="00602052"/>
    <w:rsid w:val="006059AA"/>
    <w:rsid w:val="00613D9C"/>
    <w:rsid w:val="00620356"/>
    <w:rsid w:val="006279E2"/>
    <w:rsid w:val="00643A2B"/>
    <w:rsid w:val="006461DE"/>
    <w:rsid w:val="006514D6"/>
    <w:rsid w:val="00653943"/>
    <w:rsid w:val="00654321"/>
    <w:rsid w:val="0065600E"/>
    <w:rsid w:val="00657B78"/>
    <w:rsid w:val="00665168"/>
    <w:rsid w:val="0066678E"/>
    <w:rsid w:val="006675F1"/>
    <w:rsid w:val="00672DC4"/>
    <w:rsid w:val="00674AA7"/>
    <w:rsid w:val="00680020"/>
    <w:rsid w:val="00680FF6"/>
    <w:rsid w:val="006904CC"/>
    <w:rsid w:val="006937FE"/>
    <w:rsid w:val="006967B5"/>
    <w:rsid w:val="006A5332"/>
    <w:rsid w:val="006B00E7"/>
    <w:rsid w:val="006B6084"/>
    <w:rsid w:val="006B6A39"/>
    <w:rsid w:val="006C6BCC"/>
    <w:rsid w:val="006C7398"/>
    <w:rsid w:val="006E1055"/>
    <w:rsid w:val="006E1D21"/>
    <w:rsid w:val="006E457C"/>
    <w:rsid w:val="006E59E3"/>
    <w:rsid w:val="006E5EE8"/>
    <w:rsid w:val="006E760B"/>
    <w:rsid w:val="006F1C28"/>
    <w:rsid w:val="007001D7"/>
    <w:rsid w:val="007227B8"/>
    <w:rsid w:val="007251B3"/>
    <w:rsid w:val="00731522"/>
    <w:rsid w:val="00735B2A"/>
    <w:rsid w:val="00740DE2"/>
    <w:rsid w:val="00744C17"/>
    <w:rsid w:val="00746E39"/>
    <w:rsid w:val="00750CAC"/>
    <w:rsid w:val="00750E3B"/>
    <w:rsid w:val="007559D5"/>
    <w:rsid w:val="007627C4"/>
    <w:rsid w:val="0076313F"/>
    <w:rsid w:val="00765C07"/>
    <w:rsid w:val="007801B7"/>
    <w:rsid w:val="0078144B"/>
    <w:rsid w:val="00782064"/>
    <w:rsid w:val="00792258"/>
    <w:rsid w:val="00792C6A"/>
    <w:rsid w:val="007A069A"/>
    <w:rsid w:val="007B13A6"/>
    <w:rsid w:val="007C44AB"/>
    <w:rsid w:val="007D455D"/>
    <w:rsid w:val="007E49F9"/>
    <w:rsid w:val="007F10C2"/>
    <w:rsid w:val="007F17E7"/>
    <w:rsid w:val="007F6F63"/>
    <w:rsid w:val="00810419"/>
    <w:rsid w:val="00813EF6"/>
    <w:rsid w:val="0082757F"/>
    <w:rsid w:val="008314F8"/>
    <w:rsid w:val="00831AC4"/>
    <w:rsid w:val="00841BDE"/>
    <w:rsid w:val="0084291F"/>
    <w:rsid w:val="00843A3C"/>
    <w:rsid w:val="00850087"/>
    <w:rsid w:val="008574D2"/>
    <w:rsid w:val="0086445A"/>
    <w:rsid w:val="00865077"/>
    <w:rsid w:val="00866852"/>
    <w:rsid w:val="00867445"/>
    <w:rsid w:val="00897A89"/>
    <w:rsid w:val="008A06DC"/>
    <w:rsid w:val="008A2E25"/>
    <w:rsid w:val="008A67F9"/>
    <w:rsid w:val="008B037F"/>
    <w:rsid w:val="008B2DB7"/>
    <w:rsid w:val="008B419A"/>
    <w:rsid w:val="008B49BA"/>
    <w:rsid w:val="008B4F28"/>
    <w:rsid w:val="008C1CEC"/>
    <w:rsid w:val="008C7CE4"/>
    <w:rsid w:val="008D40CC"/>
    <w:rsid w:val="008D5A10"/>
    <w:rsid w:val="008E0B61"/>
    <w:rsid w:val="008E2AD2"/>
    <w:rsid w:val="008E3F9B"/>
    <w:rsid w:val="008F21BF"/>
    <w:rsid w:val="008F263A"/>
    <w:rsid w:val="008F5EE6"/>
    <w:rsid w:val="009062D9"/>
    <w:rsid w:val="00912B0D"/>
    <w:rsid w:val="00913784"/>
    <w:rsid w:val="00914CDE"/>
    <w:rsid w:val="009237A4"/>
    <w:rsid w:val="0093068C"/>
    <w:rsid w:val="00930B5F"/>
    <w:rsid w:val="00931B94"/>
    <w:rsid w:val="00940ECF"/>
    <w:rsid w:val="00943F51"/>
    <w:rsid w:val="00944363"/>
    <w:rsid w:val="00947BD1"/>
    <w:rsid w:val="00957C7A"/>
    <w:rsid w:val="00960C47"/>
    <w:rsid w:val="0096232C"/>
    <w:rsid w:val="009676B2"/>
    <w:rsid w:val="00970C31"/>
    <w:rsid w:val="00975899"/>
    <w:rsid w:val="009816B5"/>
    <w:rsid w:val="009851BA"/>
    <w:rsid w:val="0099269C"/>
    <w:rsid w:val="009A29D7"/>
    <w:rsid w:val="009A55A9"/>
    <w:rsid w:val="009A6036"/>
    <w:rsid w:val="009B27B1"/>
    <w:rsid w:val="009C04C0"/>
    <w:rsid w:val="009C0902"/>
    <w:rsid w:val="009C0D05"/>
    <w:rsid w:val="009C2AE3"/>
    <w:rsid w:val="009C49DD"/>
    <w:rsid w:val="009C6420"/>
    <w:rsid w:val="009C7D64"/>
    <w:rsid w:val="009D0D9E"/>
    <w:rsid w:val="009F2822"/>
    <w:rsid w:val="009F43B5"/>
    <w:rsid w:val="009F5FA9"/>
    <w:rsid w:val="00A0156D"/>
    <w:rsid w:val="00A038BD"/>
    <w:rsid w:val="00A10304"/>
    <w:rsid w:val="00A13FC6"/>
    <w:rsid w:val="00A1734E"/>
    <w:rsid w:val="00A17B1B"/>
    <w:rsid w:val="00A21163"/>
    <w:rsid w:val="00A24BB3"/>
    <w:rsid w:val="00A24DBA"/>
    <w:rsid w:val="00A2698A"/>
    <w:rsid w:val="00A30A89"/>
    <w:rsid w:val="00A32E7C"/>
    <w:rsid w:val="00A518DC"/>
    <w:rsid w:val="00A52959"/>
    <w:rsid w:val="00A5405B"/>
    <w:rsid w:val="00A55310"/>
    <w:rsid w:val="00A654BF"/>
    <w:rsid w:val="00A66F91"/>
    <w:rsid w:val="00A70D01"/>
    <w:rsid w:val="00A76B06"/>
    <w:rsid w:val="00A876A6"/>
    <w:rsid w:val="00A87FBF"/>
    <w:rsid w:val="00A94756"/>
    <w:rsid w:val="00A97D70"/>
    <w:rsid w:val="00AA1190"/>
    <w:rsid w:val="00AA32E1"/>
    <w:rsid w:val="00AA5683"/>
    <w:rsid w:val="00AB1142"/>
    <w:rsid w:val="00AB38F1"/>
    <w:rsid w:val="00AB43BC"/>
    <w:rsid w:val="00AB69B6"/>
    <w:rsid w:val="00AC412F"/>
    <w:rsid w:val="00AC4933"/>
    <w:rsid w:val="00AC4D43"/>
    <w:rsid w:val="00AC51D7"/>
    <w:rsid w:val="00AC610F"/>
    <w:rsid w:val="00AC64DC"/>
    <w:rsid w:val="00AC746C"/>
    <w:rsid w:val="00AC7D0C"/>
    <w:rsid w:val="00AD40EB"/>
    <w:rsid w:val="00AD4BEC"/>
    <w:rsid w:val="00AD4CBE"/>
    <w:rsid w:val="00AE6A63"/>
    <w:rsid w:val="00AF1320"/>
    <w:rsid w:val="00AF719B"/>
    <w:rsid w:val="00B06443"/>
    <w:rsid w:val="00B15B2F"/>
    <w:rsid w:val="00B17971"/>
    <w:rsid w:val="00B2317F"/>
    <w:rsid w:val="00B31E64"/>
    <w:rsid w:val="00B33E40"/>
    <w:rsid w:val="00B353D0"/>
    <w:rsid w:val="00B359D1"/>
    <w:rsid w:val="00B35A95"/>
    <w:rsid w:val="00B35E3C"/>
    <w:rsid w:val="00B3738D"/>
    <w:rsid w:val="00B37CB1"/>
    <w:rsid w:val="00B45086"/>
    <w:rsid w:val="00B52D8E"/>
    <w:rsid w:val="00B57FFB"/>
    <w:rsid w:val="00B6118A"/>
    <w:rsid w:val="00B611DC"/>
    <w:rsid w:val="00B615C4"/>
    <w:rsid w:val="00B62793"/>
    <w:rsid w:val="00B66123"/>
    <w:rsid w:val="00B67849"/>
    <w:rsid w:val="00B67ED4"/>
    <w:rsid w:val="00B70B2B"/>
    <w:rsid w:val="00B73A27"/>
    <w:rsid w:val="00B75817"/>
    <w:rsid w:val="00B76C20"/>
    <w:rsid w:val="00B8112E"/>
    <w:rsid w:val="00B90DBE"/>
    <w:rsid w:val="00BA05F6"/>
    <w:rsid w:val="00BA2244"/>
    <w:rsid w:val="00BA5072"/>
    <w:rsid w:val="00BB2165"/>
    <w:rsid w:val="00BB5E15"/>
    <w:rsid w:val="00BC5B60"/>
    <w:rsid w:val="00BC61E2"/>
    <w:rsid w:val="00BC6D2F"/>
    <w:rsid w:val="00BC6D4E"/>
    <w:rsid w:val="00BD00B8"/>
    <w:rsid w:val="00BF0469"/>
    <w:rsid w:val="00C03768"/>
    <w:rsid w:val="00C1033D"/>
    <w:rsid w:val="00C110F3"/>
    <w:rsid w:val="00C13259"/>
    <w:rsid w:val="00C17BDC"/>
    <w:rsid w:val="00C229BC"/>
    <w:rsid w:val="00C24991"/>
    <w:rsid w:val="00C24E48"/>
    <w:rsid w:val="00C24E6B"/>
    <w:rsid w:val="00C273C5"/>
    <w:rsid w:val="00C33690"/>
    <w:rsid w:val="00C344D1"/>
    <w:rsid w:val="00C35713"/>
    <w:rsid w:val="00C362F8"/>
    <w:rsid w:val="00C36831"/>
    <w:rsid w:val="00C42EBF"/>
    <w:rsid w:val="00C46345"/>
    <w:rsid w:val="00C469D5"/>
    <w:rsid w:val="00C46F36"/>
    <w:rsid w:val="00C504DB"/>
    <w:rsid w:val="00C637F4"/>
    <w:rsid w:val="00C65E7F"/>
    <w:rsid w:val="00C810BA"/>
    <w:rsid w:val="00C81A9F"/>
    <w:rsid w:val="00C83801"/>
    <w:rsid w:val="00C9071E"/>
    <w:rsid w:val="00C9240F"/>
    <w:rsid w:val="00C92D7B"/>
    <w:rsid w:val="00C9352C"/>
    <w:rsid w:val="00C972F3"/>
    <w:rsid w:val="00CA1553"/>
    <w:rsid w:val="00CA77F2"/>
    <w:rsid w:val="00CB01AD"/>
    <w:rsid w:val="00CB2296"/>
    <w:rsid w:val="00CB5BE1"/>
    <w:rsid w:val="00CB692B"/>
    <w:rsid w:val="00CB6F50"/>
    <w:rsid w:val="00CB7E2E"/>
    <w:rsid w:val="00CD4D34"/>
    <w:rsid w:val="00CD722A"/>
    <w:rsid w:val="00CE2B39"/>
    <w:rsid w:val="00CE3EC6"/>
    <w:rsid w:val="00CF4FF4"/>
    <w:rsid w:val="00CF686F"/>
    <w:rsid w:val="00D002F1"/>
    <w:rsid w:val="00D05CFB"/>
    <w:rsid w:val="00D143DD"/>
    <w:rsid w:val="00D21C40"/>
    <w:rsid w:val="00D231E4"/>
    <w:rsid w:val="00D34C3E"/>
    <w:rsid w:val="00D40EDB"/>
    <w:rsid w:val="00D42D38"/>
    <w:rsid w:val="00D4508D"/>
    <w:rsid w:val="00D557F8"/>
    <w:rsid w:val="00D61692"/>
    <w:rsid w:val="00D625F9"/>
    <w:rsid w:val="00D654A4"/>
    <w:rsid w:val="00D6570E"/>
    <w:rsid w:val="00D74E70"/>
    <w:rsid w:val="00D765DA"/>
    <w:rsid w:val="00D857C4"/>
    <w:rsid w:val="00D85B77"/>
    <w:rsid w:val="00D9034F"/>
    <w:rsid w:val="00D9558F"/>
    <w:rsid w:val="00D9665B"/>
    <w:rsid w:val="00DA1CFE"/>
    <w:rsid w:val="00DA46EB"/>
    <w:rsid w:val="00DA664A"/>
    <w:rsid w:val="00DB0C9E"/>
    <w:rsid w:val="00DB3A01"/>
    <w:rsid w:val="00DB3F06"/>
    <w:rsid w:val="00DB6D7D"/>
    <w:rsid w:val="00DC645C"/>
    <w:rsid w:val="00DE248B"/>
    <w:rsid w:val="00DF11AC"/>
    <w:rsid w:val="00DF24F8"/>
    <w:rsid w:val="00DF2E55"/>
    <w:rsid w:val="00E047CA"/>
    <w:rsid w:val="00E06160"/>
    <w:rsid w:val="00E067EB"/>
    <w:rsid w:val="00E10393"/>
    <w:rsid w:val="00E13193"/>
    <w:rsid w:val="00E148F9"/>
    <w:rsid w:val="00E14E7D"/>
    <w:rsid w:val="00E1625A"/>
    <w:rsid w:val="00E22B64"/>
    <w:rsid w:val="00E25235"/>
    <w:rsid w:val="00E272B7"/>
    <w:rsid w:val="00E33FD5"/>
    <w:rsid w:val="00E42266"/>
    <w:rsid w:val="00E44227"/>
    <w:rsid w:val="00E50760"/>
    <w:rsid w:val="00E548B1"/>
    <w:rsid w:val="00E628AA"/>
    <w:rsid w:val="00E63EB5"/>
    <w:rsid w:val="00E6716D"/>
    <w:rsid w:val="00E714F6"/>
    <w:rsid w:val="00E72C53"/>
    <w:rsid w:val="00E76E54"/>
    <w:rsid w:val="00E92149"/>
    <w:rsid w:val="00E925FF"/>
    <w:rsid w:val="00E9261F"/>
    <w:rsid w:val="00E9297E"/>
    <w:rsid w:val="00E95B32"/>
    <w:rsid w:val="00E97A8B"/>
    <w:rsid w:val="00EA3E26"/>
    <w:rsid w:val="00EA5F03"/>
    <w:rsid w:val="00EB4305"/>
    <w:rsid w:val="00EB6B9E"/>
    <w:rsid w:val="00EC0BD0"/>
    <w:rsid w:val="00ED54A1"/>
    <w:rsid w:val="00EE1876"/>
    <w:rsid w:val="00EE4E9A"/>
    <w:rsid w:val="00EE7821"/>
    <w:rsid w:val="00EF0853"/>
    <w:rsid w:val="00EF0A19"/>
    <w:rsid w:val="00EF6199"/>
    <w:rsid w:val="00EF61A6"/>
    <w:rsid w:val="00EF7C15"/>
    <w:rsid w:val="00F04B54"/>
    <w:rsid w:val="00F06015"/>
    <w:rsid w:val="00F10B2E"/>
    <w:rsid w:val="00F14789"/>
    <w:rsid w:val="00F15974"/>
    <w:rsid w:val="00F16467"/>
    <w:rsid w:val="00F212D5"/>
    <w:rsid w:val="00F22105"/>
    <w:rsid w:val="00F27BF9"/>
    <w:rsid w:val="00F3631C"/>
    <w:rsid w:val="00F4205D"/>
    <w:rsid w:val="00F47254"/>
    <w:rsid w:val="00F52B2F"/>
    <w:rsid w:val="00F605FD"/>
    <w:rsid w:val="00F62818"/>
    <w:rsid w:val="00F8452D"/>
    <w:rsid w:val="00F85925"/>
    <w:rsid w:val="00F86016"/>
    <w:rsid w:val="00F8647B"/>
    <w:rsid w:val="00F86DD8"/>
    <w:rsid w:val="00F913BA"/>
    <w:rsid w:val="00F91A81"/>
    <w:rsid w:val="00F92F6E"/>
    <w:rsid w:val="00FA0572"/>
    <w:rsid w:val="00FA5446"/>
    <w:rsid w:val="00FA7FDA"/>
    <w:rsid w:val="00FB2B2C"/>
    <w:rsid w:val="00FC0B69"/>
    <w:rsid w:val="00FC3E9D"/>
    <w:rsid w:val="00FC7F13"/>
    <w:rsid w:val="00FD0AD9"/>
    <w:rsid w:val="00FD244A"/>
    <w:rsid w:val="00FD3EBC"/>
    <w:rsid w:val="00FD52AF"/>
    <w:rsid w:val="00FD72D4"/>
    <w:rsid w:val="00FE574E"/>
    <w:rsid w:val="00FF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1790"/>
  <w15:chartTrackingRefBased/>
  <w15:docId w15:val="{E9590979-A397-417C-A152-90E11D57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28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57B78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9D7"/>
  </w:style>
  <w:style w:type="paragraph" w:styleId="Footer">
    <w:name w:val="footer"/>
    <w:basedOn w:val="Normal"/>
    <w:link w:val="FooterChar"/>
    <w:uiPriority w:val="99"/>
    <w:unhideWhenUsed/>
    <w:rsid w:val="009A2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9D7"/>
  </w:style>
  <w:style w:type="character" w:styleId="Hyperlink">
    <w:name w:val="Hyperlink"/>
    <w:basedOn w:val="DefaultParagraphFont"/>
    <w:uiPriority w:val="99"/>
    <w:unhideWhenUsed/>
    <w:rsid w:val="00B17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9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2793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6279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7B7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author">
    <w:name w:val="author"/>
    <w:basedOn w:val="DefaultParagraphFont"/>
    <w:rsid w:val="002679D9"/>
  </w:style>
  <w:style w:type="character" w:customStyle="1" w:styleId="articletitle">
    <w:name w:val="articletitle"/>
    <w:basedOn w:val="DefaultParagraphFont"/>
    <w:rsid w:val="002679D9"/>
  </w:style>
  <w:style w:type="character" w:customStyle="1" w:styleId="pubyear">
    <w:name w:val="pubyear"/>
    <w:basedOn w:val="DefaultParagraphFont"/>
    <w:rsid w:val="002679D9"/>
  </w:style>
  <w:style w:type="character" w:customStyle="1" w:styleId="vol">
    <w:name w:val="vol"/>
    <w:basedOn w:val="DefaultParagraphFont"/>
    <w:rsid w:val="002679D9"/>
  </w:style>
  <w:style w:type="paragraph" w:customStyle="1" w:styleId="nova-legacy-e-listitem">
    <w:name w:val="nova-legacy-e-list__item"/>
    <w:basedOn w:val="Normal"/>
    <w:rsid w:val="004B30D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71/journal.pone.0099240" TargetMode="External"/><Relationship Id="rId13" Type="http://schemas.openxmlformats.org/officeDocument/2006/relationships/hyperlink" Target="http://www.jstor.org/stable/23622226" TargetMode="External"/><Relationship Id="rId18" Type="http://schemas.openxmlformats.org/officeDocument/2006/relationships/hyperlink" Target="http://dx.doi.org/10.4236/ojas.2014.45033" TargetMode="External"/><Relationship Id="rId26" Type="http://schemas.openxmlformats.org/officeDocument/2006/relationships/hyperlink" Target="https://doi.org/10.5281/zenodo.1047690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371/journal.pone.0211049" TargetMode="External"/><Relationship Id="rId7" Type="http://schemas.openxmlformats.org/officeDocument/2006/relationships/hyperlink" Target="https://www.researchgate.net/publication/261750754_The_Last_Frontier_Catch_Records_of_White_Sharks_Carcharodon_carcharias_in_the_Northwest_Pacific_Ocean" TargetMode="External"/><Relationship Id="rId12" Type="http://schemas.openxmlformats.org/officeDocument/2006/relationships/hyperlink" Target="http://www.forbes.com/sites/danafeldman/2020/08/10/shark-week-2020-expert-shares-5-ways-the-pandemic-is-impacting-sharks/?sh=47ae92833513" TargetMode="External"/><Relationship Id="rId17" Type="http://schemas.openxmlformats.org/officeDocument/2006/relationships/hyperlink" Target="https://www.sciencedirect.com/science/article/pii/S0006320721001567" TargetMode="External"/><Relationship Id="rId25" Type="http://schemas.openxmlformats.org/officeDocument/2006/relationships/hyperlink" Target="https://conbio.onlinelibrary.wiley.com/doi/full/10.1111/conl.124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biocon.2021.109104" TargetMode="External"/><Relationship Id="rId20" Type="http://schemas.openxmlformats.org/officeDocument/2006/relationships/hyperlink" Target="https://conbio.onlinelibrary.wiley.com/doi/10.1111/conl.12796" TargetMode="External"/><Relationship Id="rId29" Type="http://schemas.openxmlformats.org/officeDocument/2006/relationships/hyperlink" Target="http://www.montereybayaquarium.org/stories/white-shark-data-unleashe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n.com/2019/07/28/us/shark-week-bull-shark-trnd/index.html" TargetMode="External"/><Relationship Id="rId24" Type="http://schemas.openxmlformats.org/officeDocument/2006/relationships/hyperlink" Target="https://doi.org/10.1111/conl.12407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csulb.edu/shark-lab/juvenile-white-shark-behavior-and-biology" TargetMode="External"/><Relationship Id="rId23" Type="http://schemas.openxmlformats.org/officeDocument/2006/relationships/hyperlink" Target="https://hakaimagazine.com/news/poachers-catch-suggests-the-gulf-of-california-is-an-overlooked-home-for-great-white-sharks/" TargetMode="External"/><Relationship Id="rId28" Type="http://schemas.openxmlformats.org/officeDocument/2006/relationships/hyperlink" Target="https://www.frontiersin.org/articles/10.3389/fmars.2022.1020187/full" TargetMode="External"/><Relationship Id="rId10" Type="http://schemas.openxmlformats.org/officeDocument/2006/relationships/hyperlink" Target="https://www.frontiersin.org/articles/10.3389/fcomm.2022.1033347/full" TargetMode="External"/><Relationship Id="rId19" Type="http://schemas.openxmlformats.org/officeDocument/2006/relationships/hyperlink" Target="https://www.researchgate.net/publication/285259322_Historic_Fishery_Interactions_with_White_Sharks_in_the_Southern_California_Bight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389/fcomm.2022.1033347" TargetMode="External"/><Relationship Id="rId14" Type="http://schemas.openxmlformats.org/officeDocument/2006/relationships/hyperlink" Target="https://publications.csiro.au/rpr/download?pid=procite:1d0d13e5-7a60-4e65-be78-636e6f2dd22e&amp;dsid=DS1" TargetMode="External"/><Relationship Id="rId22" Type="http://schemas.openxmlformats.org/officeDocument/2006/relationships/hyperlink" Target="https://www.nbcnews.com/storyline/sharkwatch/reality-bites-why-sharks-arent-always-blame-attacks-n153826" TargetMode="External"/><Relationship Id="rId27" Type="http://schemas.openxmlformats.org/officeDocument/2006/relationships/hyperlink" Target="http://www.jstor.org/stable/26500645" TargetMode="External"/><Relationship Id="rId30" Type="http://schemas.openxmlformats.org/officeDocument/2006/relationships/hyperlink" Target="https://wildlife.ca.gov/Conservation/Marine/White-Shar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on%20Tsai\OneDrive\Documents\Custom%20Office%20Templates\BT%20Normal%20Doc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BT Normal Doc Format</Template>
  <TotalTime>20204</TotalTime>
  <Pages>7</Pages>
  <Words>3459</Words>
  <Characters>19722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Tsai</dc:creator>
  <cp:keywords/>
  <dc:description/>
  <cp:lastModifiedBy>Alan Tsai</cp:lastModifiedBy>
  <cp:revision>568</cp:revision>
  <dcterms:created xsi:type="dcterms:W3CDTF">2023-10-21T06:35:00Z</dcterms:created>
  <dcterms:modified xsi:type="dcterms:W3CDTF">2024-02-04T03:44:00Z</dcterms:modified>
</cp:coreProperties>
</file>